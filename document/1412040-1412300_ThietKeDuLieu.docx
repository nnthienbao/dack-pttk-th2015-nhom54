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D234F3" w:rsidRPr="007236C0" w:rsidRDefault="00C14AB8" w:rsidP="007A1DE8">
      <w:pPr>
        <w:pStyle w:val="Title"/>
        <w:jc w:val="right"/>
        <w:rPr>
          <w:rFonts w:cs="Arial"/>
          <w:lang w:val="en-US"/>
        </w:rPr>
      </w:pPr>
      <w:r w:rsidRPr="007236C0">
        <w:rPr>
          <w:rFonts w:cs="Arial"/>
          <w:lang w:val="en-US"/>
        </w:rPr>
        <w:t>Thiết kế dữ liệu</w:t>
      </w:r>
      <w:r w:rsidR="00A97AEF" w:rsidRPr="007236C0">
        <w:rPr>
          <w:rFonts w:cs="Arial"/>
          <w:lang w:val="en-US"/>
        </w:rPr>
        <w:t xml:space="preserve">: Quản lý thư viện </w:t>
      </w:r>
      <w:r w:rsidR="007A1DE8" w:rsidRPr="007236C0">
        <w:rPr>
          <w:rFonts w:cs="Arial"/>
          <w:lang w:val="en-US"/>
        </w:rPr>
        <w:t xml:space="preserve"> </w:t>
      </w:r>
    </w:p>
    <w:p w:rsidR="007A1DE8" w:rsidRPr="007236C0" w:rsidRDefault="007A1DE8" w:rsidP="007A1DE8">
      <w:pPr>
        <w:rPr>
          <w:rFonts w:ascii="Arial" w:hAnsi="Arial" w:cs="Arial"/>
          <w:lang w:val="en-US"/>
        </w:rPr>
      </w:pPr>
    </w:p>
    <w:p w:rsidR="007A1DE8" w:rsidRPr="007236C0" w:rsidRDefault="007A1DE8" w:rsidP="007A1DE8">
      <w:pPr>
        <w:jc w:val="right"/>
        <w:rPr>
          <w:rFonts w:ascii="Arial" w:hAnsi="Arial" w:cs="Arial"/>
          <w:sz w:val="34"/>
          <w:szCs w:val="30"/>
          <w:lang w:val="en-US"/>
        </w:rPr>
      </w:pPr>
      <w:r w:rsidRPr="007236C0">
        <w:rPr>
          <w:rFonts w:ascii="Arial" w:hAnsi="Arial" w:cs="Arial"/>
          <w:sz w:val="34"/>
          <w:szCs w:val="30"/>
          <w:lang w:val="en-US"/>
        </w:rPr>
        <w:t>Version</w:t>
      </w:r>
      <w:r w:rsidR="00A97AEF" w:rsidRPr="007236C0">
        <w:rPr>
          <w:rFonts w:ascii="Arial" w:hAnsi="Arial" w:cs="Arial"/>
          <w:sz w:val="34"/>
          <w:szCs w:val="30"/>
          <w:lang w:val="en-US"/>
        </w:rPr>
        <w:t xml:space="preserve"> 1.0</w:t>
      </w:r>
    </w:p>
    <w:p w:rsidR="00D234F3" w:rsidRPr="007236C0" w:rsidRDefault="00D234F3">
      <w:pPr>
        <w:pStyle w:val="Title"/>
        <w:jc w:val="both"/>
        <w:rPr>
          <w:rFonts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01562" w:rsidRPr="007236C0" w:rsidRDefault="00301562" w:rsidP="003548A8">
      <w:pPr>
        <w:rPr>
          <w:rFonts w:ascii="Arial" w:hAnsi="Arial"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3548A8" w:rsidRPr="007236C0" w:rsidRDefault="003548A8" w:rsidP="003548A8">
      <w:pPr>
        <w:rPr>
          <w:rFonts w:ascii="Arial" w:hAnsi="Arial" w:cs="Arial"/>
          <w:lang w:val="en-US"/>
        </w:rPr>
      </w:pPr>
    </w:p>
    <w:p w:rsidR="0011026C" w:rsidRPr="007236C0" w:rsidRDefault="0011026C" w:rsidP="0011026C">
      <w:pPr>
        <w:ind w:left="1260" w:firstLine="720"/>
        <w:rPr>
          <w:rFonts w:ascii="Arial" w:hAnsi="Arial" w:cs="Arial"/>
          <w:sz w:val="30"/>
          <w:szCs w:val="30"/>
          <w:lang w:val="en-US"/>
        </w:rPr>
      </w:pPr>
      <w:r w:rsidRPr="007236C0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1026C" w:rsidRPr="007236C0" w:rsidRDefault="0011026C" w:rsidP="0011026C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11026C" w:rsidRPr="007236C0" w:rsidRDefault="0011026C" w:rsidP="0011026C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</w:pPr>
      <w:r w:rsidRPr="007236C0">
        <w:rPr>
          <w:rFonts w:ascii="Arial" w:hAnsi="Arial" w:cs="Arial"/>
          <w:color w:val="494949" w:themeColor="text1"/>
          <w:sz w:val="30"/>
          <w:szCs w:val="30"/>
          <w:lang w:val="en-US"/>
        </w:rPr>
        <w:t>1412040 – Nguyễn Ngọc Thiên Bảo</w:t>
      </w:r>
    </w:p>
    <w:p w:rsidR="0011026C" w:rsidRPr="007236C0" w:rsidRDefault="0011026C" w:rsidP="0011026C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</w:pPr>
      <w:r w:rsidRPr="007236C0">
        <w:rPr>
          <w:rFonts w:ascii="Arial" w:hAnsi="Arial" w:cs="Arial"/>
          <w:color w:val="494949" w:themeColor="text1"/>
          <w:sz w:val="30"/>
          <w:szCs w:val="30"/>
          <w:lang w:val="en-US"/>
        </w:rPr>
        <w:t>1412300 – Phạm Đức Lộc</w:t>
      </w:r>
    </w:p>
    <w:p w:rsidR="0011026C" w:rsidRPr="007236C0" w:rsidRDefault="0011026C" w:rsidP="0011026C">
      <w:pPr>
        <w:ind w:firstLine="1980"/>
        <w:rPr>
          <w:rFonts w:ascii="Arial" w:hAnsi="Arial" w:cs="Arial"/>
          <w:color w:val="494949" w:themeColor="text1"/>
          <w:sz w:val="30"/>
          <w:szCs w:val="30"/>
          <w:lang w:val="en-US"/>
        </w:rPr>
        <w:sectPr w:rsidR="0011026C" w:rsidRPr="007236C0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bookmarkStart w:id="0" w:name="_GoBack"/>
      <w:bookmarkEnd w:id="0"/>
    </w:p>
    <w:p w:rsidR="007A1DE8" w:rsidRPr="007236C0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 w:val="36"/>
          <w:lang w:val="en-US"/>
        </w:rPr>
      </w:pPr>
      <w:r w:rsidRPr="007236C0">
        <w:rPr>
          <w:rFonts w:ascii="Arial" w:eastAsia="SimSun" w:hAnsi="Arial" w:cs="Arial"/>
          <w:b/>
          <w:sz w:val="36"/>
          <w:lang w:val="en-US"/>
        </w:rPr>
        <w:lastRenderedPageBreak/>
        <w:t>Bảng ghi nhận thay đổi tài liệu</w:t>
      </w:r>
      <w:r w:rsidR="0099744F" w:rsidRPr="007236C0">
        <w:rPr>
          <w:rFonts w:ascii="Arial" w:eastAsia="SimSun" w:hAnsi="Arial" w:cs="Arial"/>
          <w:b/>
          <w:sz w:val="36"/>
          <w:lang w:val="en-US"/>
        </w:rPr>
        <w:t xml:space="preserve"> </w:t>
      </w:r>
    </w:p>
    <w:p w:rsidR="007A1DE8" w:rsidRPr="007236C0" w:rsidRDefault="007A1DE8" w:rsidP="007A1DE8">
      <w:pPr>
        <w:jc w:val="both"/>
        <w:rPr>
          <w:rFonts w:ascii="Arial" w:eastAsia="SimSun" w:hAnsi="Arial" w:cs="Arial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236C0" w:rsidTr="0004141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b/>
                <w:color w:val="494949" w:themeColor="text1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b/>
                <w:color w:val="494949" w:themeColor="text1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b/>
                <w:color w:val="494949" w:themeColor="text1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b/>
                <w:color w:val="494949" w:themeColor="text1"/>
                <w:lang w:val="en-US"/>
              </w:rPr>
              <w:t>Người thay đổi</w:t>
            </w:r>
          </w:p>
        </w:tc>
      </w:tr>
      <w:tr w:rsidR="00E95D0C" w:rsidRPr="007236C0" w:rsidTr="0004141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552A71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color w:val="494949" w:themeColor="text1"/>
                <w:lang w:val="en-US"/>
              </w:rPr>
              <w:t>28/04/2018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552A71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color w:val="494949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552A71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color w:val="494949" w:themeColor="text1"/>
                <w:lang w:val="en-US"/>
              </w:rPr>
              <w:t>Tài liệu 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7236C0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494949" w:themeColor="text1"/>
                <w:lang w:val="en-US"/>
              </w:rPr>
            </w:pPr>
            <w:r w:rsidRPr="007236C0">
              <w:rPr>
                <w:rFonts w:ascii="Arial" w:eastAsia="SimSun" w:hAnsi="Arial" w:cs="Arial"/>
                <w:color w:val="494949" w:themeColor="text1"/>
                <w:lang w:val="en-US"/>
              </w:rPr>
              <w:t>Phạm Đức Lộc</w:t>
            </w:r>
          </w:p>
        </w:tc>
      </w:tr>
      <w:tr w:rsidR="00E95D0C" w:rsidRPr="007236C0" w:rsidTr="0004141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</w:tr>
      <w:tr w:rsidR="00E95D0C" w:rsidRPr="007236C0" w:rsidTr="0004141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</w:tr>
      <w:tr w:rsidR="00E95D0C" w:rsidRPr="007236C0" w:rsidTr="0004141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236C0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color w:val="494949" w:themeColor="text1"/>
                <w:lang w:val="en-US"/>
              </w:rPr>
            </w:pPr>
          </w:p>
        </w:tc>
      </w:tr>
    </w:tbl>
    <w:p w:rsidR="00A23833" w:rsidRPr="007236C0" w:rsidRDefault="00A23833" w:rsidP="0031511D">
      <w:pPr>
        <w:pStyle w:val="Title"/>
        <w:rPr>
          <w:rFonts w:cs="Arial"/>
          <w:lang w:val="en-US"/>
        </w:rPr>
      </w:pPr>
    </w:p>
    <w:p w:rsidR="00456E61" w:rsidRDefault="00456E61" w:rsidP="00A23833">
      <w:pPr>
        <w:pStyle w:val="Title"/>
        <w:rPr>
          <w:rFonts w:cs="Arial"/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Pr="00456E61" w:rsidRDefault="00456E61" w:rsidP="00456E61">
      <w:pPr>
        <w:rPr>
          <w:lang w:val="en-US"/>
        </w:rPr>
      </w:pPr>
    </w:p>
    <w:p w:rsidR="00456E61" w:rsidRDefault="00456E61" w:rsidP="00A23833">
      <w:pPr>
        <w:pStyle w:val="Title"/>
        <w:rPr>
          <w:lang w:val="en-US"/>
        </w:rPr>
      </w:pPr>
    </w:p>
    <w:p w:rsidR="00456E61" w:rsidRDefault="00456E61" w:rsidP="00456E61">
      <w:pPr>
        <w:pStyle w:val="Title"/>
        <w:tabs>
          <w:tab w:val="left" w:pos="6420"/>
        </w:tabs>
        <w:jc w:val="left"/>
        <w:rPr>
          <w:lang w:val="en-US"/>
        </w:rPr>
      </w:pPr>
      <w:r>
        <w:rPr>
          <w:lang w:val="en-US"/>
        </w:rPr>
        <w:tab/>
      </w:r>
    </w:p>
    <w:p w:rsidR="00A23833" w:rsidRPr="007236C0" w:rsidRDefault="00A23833" w:rsidP="00A23833">
      <w:pPr>
        <w:pStyle w:val="Title"/>
        <w:rPr>
          <w:rFonts w:cs="Arial"/>
          <w:lang w:val="en-US"/>
        </w:rPr>
      </w:pPr>
      <w:r w:rsidRPr="00456E61">
        <w:rPr>
          <w:lang w:val="en-US"/>
        </w:rPr>
        <w:br w:type="page"/>
      </w:r>
      <w:r w:rsidRPr="007236C0">
        <w:rPr>
          <w:rFonts w:cs="Arial"/>
          <w:lang w:val="en-US"/>
        </w:rPr>
        <w:lastRenderedPageBreak/>
        <w:t>Mục lục</w:t>
      </w:r>
    </w:p>
    <w:p w:rsidR="00C14AB8" w:rsidRPr="007236C0" w:rsidRDefault="00A23833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7236C0">
        <w:rPr>
          <w:rFonts w:ascii="Arial" w:hAnsi="Arial" w:cs="Arial"/>
          <w:lang w:val="en-US"/>
        </w:rPr>
        <w:fldChar w:fldCharType="begin"/>
      </w:r>
      <w:r w:rsidRPr="007236C0">
        <w:rPr>
          <w:rFonts w:ascii="Arial" w:hAnsi="Arial" w:cs="Arial"/>
          <w:lang w:val="en-US"/>
        </w:rPr>
        <w:instrText xml:space="preserve"> TOC \o "1-2" \h \z \u </w:instrText>
      </w:r>
      <w:r w:rsidRPr="007236C0">
        <w:rPr>
          <w:rFonts w:ascii="Arial" w:hAnsi="Arial" w:cs="Arial"/>
          <w:lang w:val="en-US"/>
        </w:rPr>
        <w:fldChar w:fldCharType="separate"/>
      </w:r>
      <w:hyperlink w:anchor="_Toc369451398" w:history="1">
        <w:r w:rsidR="00C14AB8" w:rsidRPr="007236C0">
          <w:rPr>
            <w:rStyle w:val="Hyperlink"/>
            <w:rFonts w:ascii="Arial" w:hAnsi="Arial" w:cs="Arial"/>
            <w:noProof/>
          </w:rPr>
          <w:t>1.</w:t>
        </w:r>
        <w:r w:rsidR="00C14AB8" w:rsidRPr="007236C0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C14AB8" w:rsidRPr="007236C0">
          <w:rPr>
            <w:rStyle w:val="Hyperlink"/>
            <w:rFonts w:ascii="Arial" w:hAnsi="Arial" w:cs="Arial"/>
            <w:noProof/>
          </w:rPr>
          <w:t>Sơ đồ logic</w:t>
        </w:r>
        <w:r w:rsidR="00C14AB8" w:rsidRPr="007236C0">
          <w:rPr>
            <w:rFonts w:ascii="Arial" w:hAnsi="Arial" w:cs="Arial"/>
            <w:noProof/>
            <w:webHidden/>
          </w:rPr>
          <w:tab/>
        </w:r>
        <w:r w:rsidR="00C14AB8" w:rsidRPr="007236C0">
          <w:rPr>
            <w:rFonts w:ascii="Arial" w:hAnsi="Arial" w:cs="Arial"/>
            <w:noProof/>
            <w:webHidden/>
          </w:rPr>
          <w:fldChar w:fldCharType="begin"/>
        </w:r>
        <w:r w:rsidR="00C14AB8" w:rsidRPr="007236C0">
          <w:rPr>
            <w:rFonts w:ascii="Arial" w:hAnsi="Arial" w:cs="Arial"/>
            <w:noProof/>
            <w:webHidden/>
          </w:rPr>
          <w:instrText xml:space="preserve"> PAGEREF _Toc369451398 \h </w:instrText>
        </w:r>
        <w:r w:rsidR="00C14AB8" w:rsidRPr="007236C0">
          <w:rPr>
            <w:rFonts w:ascii="Arial" w:hAnsi="Arial" w:cs="Arial"/>
            <w:noProof/>
            <w:webHidden/>
          </w:rPr>
        </w:r>
        <w:r w:rsidR="00C14AB8" w:rsidRPr="007236C0">
          <w:rPr>
            <w:rFonts w:ascii="Arial" w:hAnsi="Arial" w:cs="Arial"/>
            <w:noProof/>
            <w:webHidden/>
          </w:rPr>
          <w:fldChar w:fldCharType="separate"/>
        </w:r>
        <w:r w:rsidR="000348E3">
          <w:rPr>
            <w:rFonts w:ascii="Arial" w:hAnsi="Arial" w:cs="Arial"/>
            <w:noProof/>
            <w:webHidden/>
          </w:rPr>
          <w:t>3</w:t>
        </w:r>
        <w:r w:rsidR="00C14AB8" w:rsidRPr="007236C0">
          <w:rPr>
            <w:rFonts w:ascii="Arial" w:hAnsi="Arial" w:cs="Arial"/>
            <w:noProof/>
            <w:webHidden/>
          </w:rPr>
          <w:fldChar w:fldCharType="end"/>
        </w:r>
      </w:hyperlink>
    </w:p>
    <w:p w:rsidR="00C14AB8" w:rsidRPr="000348E3" w:rsidRDefault="00DD60B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69451399" w:history="1">
        <w:r w:rsidR="00C14AB8" w:rsidRPr="007236C0">
          <w:rPr>
            <w:rStyle w:val="Hyperlink"/>
            <w:rFonts w:ascii="Arial" w:hAnsi="Arial" w:cs="Arial"/>
            <w:noProof/>
          </w:rPr>
          <w:t>2.</w:t>
        </w:r>
        <w:r w:rsidR="00C14AB8" w:rsidRPr="007236C0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C14AB8" w:rsidRPr="007236C0">
          <w:rPr>
            <w:rStyle w:val="Hyperlink"/>
            <w:rFonts w:ascii="Arial" w:hAnsi="Arial" w:cs="Arial"/>
            <w:noProof/>
          </w:rPr>
          <w:t>Mô tả chi tiết các kiểu dữ liệu trong sơ đồ logic</w:t>
        </w:r>
        <w:r w:rsidR="00C14AB8" w:rsidRPr="007236C0">
          <w:rPr>
            <w:rFonts w:ascii="Arial" w:hAnsi="Arial" w:cs="Arial"/>
            <w:noProof/>
            <w:webHidden/>
          </w:rPr>
          <w:tab/>
        </w:r>
      </w:hyperlink>
      <w:r w:rsidR="000348E3">
        <w:rPr>
          <w:rFonts w:ascii="Arial" w:hAnsi="Arial" w:cs="Arial"/>
          <w:noProof/>
          <w:lang w:val="en-US"/>
        </w:rPr>
        <w:t>4</w:t>
      </w:r>
    </w:p>
    <w:p w:rsidR="00C14AB8" w:rsidRPr="007236C0" w:rsidRDefault="00A23833" w:rsidP="00C14AB8">
      <w:pPr>
        <w:pStyle w:val="BodyText"/>
        <w:jc w:val="both"/>
        <w:rPr>
          <w:rFonts w:ascii="Arial" w:hAnsi="Arial" w:cs="Arial"/>
          <w:lang w:val="en-US"/>
        </w:rPr>
      </w:pPr>
      <w:r w:rsidRPr="007236C0">
        <w:rPr>
          <w:rFonts w:ascii="Arial" w:hAnsi="Arial" w:cs="Arial"/>
          <w:lang w:val="en-US"/>
        </w:rPr>
        <w:fldChar w:fldCharType="end"/>
      </w:r>
    </w:p>
    <w:p w:rsidR="00C14AB8" w:rsidRPr="007236C0" w:rsidRDefault="00C14AB8">
      <w:pPr>
        <w:widowControl/>
        <w:spacing w:line="240" w:lineRule="auto"/>
        <w:rPr>
          <w:rFonts w:ascii="Arial" w:hAnsi="Arial" w:cs="Arial"/>
          <w:lang w:val="en-US"/>
        </w:rPr>
      </w:pPr>
      <w:r w:rsidRPr="007236C0">
        <w:rPr>
          <w:rFonts w:ascii="Arial" w:hAnsi="Arial" w:cs="Arial"/>
          <w:lang w:val="en-US"/>
        </w:rPr>
        <w:br w:type="page"/>
      </w:r>
    </w:p>
    <w:p w:rsidR="00C14AB8" w:rsidRPr="007236C0" w:rsidRDefault="00C14AB8" w:rsidP="00C14AB8">
      <w:pPr>
        <w:pStyle w:val="Heading1"/>
        <w:spacing w:line="360" w:lineRule="auto"/>
        <w:jc w:val="both"/>
        <w:rPr>
          <w:rFonts w:cs="Arial"/>
        </w:rPr>
      </w:pPr>
      <w:bookmarkStart w:id="1" w:name="_Toc176928159"/>
      <w:bookmarkStart w:id="2" w:name="_Toc369451398"/>
      <w:r w:rsidRPr="007236C0">
        <w:rPr>
          <w:rFonts w:cs="Arial"/>
        </w:rPr>
        <w:lastRenderedPageBreak/>
        <w:t>Sơ đồ logic</w:t>
      </w:r>
      <w:bookmarkEnd w:id="1"/>
      <w:bookmarkEnd w:id="2"/>
    </w:p>
    <w:p w:rsidR="00194A51" w:rsidRDefault="00C62BA0">
      <w:pPr>
        <w:widowControl/>
        <w:spacing w:line="240" w:lineRule="auto"/>
        <w:rPr>
          <w:rFonts w:ascii="Arial" w:hAnsi="Arial" w:cs="Arial"/>
          <w:b/>
        </w:rPr>
      </w:pPr>
      <w:bookmarkStart w:id="3" w:name="_Toc176928160"/>
      <w:bookmarkStart w:id="4" w:name="_Toc369451399"/>
      <w:r>
        <w:rPr>
          <w:rFonts w:cs="Arial"/>
          <w:noProof/>
          <w:lang w:val="en-US"/>
        </w:rPr>
        <w:drawing>
          <wp:inline distT="0" distB="0" distL="0" distR="0">
            <wp:extent cx="5732145" cy="34194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-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A51">
        <w:rPr>
          <w:rFonts w:cs="Arial"/>
        </w:rPr>
        <w:br w:type="page"/>
      </w:r>
    </w:p>
    <w:p w:rsidR="00C14AB8" w:rsidRDefault="00C14AB8" w:rsidP="00C14AB8">
      <w:pPr>
        <w:pStyle w:val="Heading1"/>
        <w:spacing w:line="360" w:lineRule="auto"/>
        <w:jc w:val="both"/>
        <w:rPr>
          <w:rFonts w:cs="Arial"/>
        </w:rPr>
      </w:pPr>
      <w:r w:rsidRPr="007236C0">
        <w:rPr>
          <w:rFonts w:cs="Arial"/>
        </w:rPr>
        <w:lastRenderedPageBreak/>
        <w:t>Mô tả chi tiết các kiểu dữ liệu trong sơ đồ logic</w:t>
      </w:r>
      <w:bookmarkEnd w:id="3"/>
      <w:bookmarkEnd w:id="4"/>
    </w:p>
    <w:p w:rsidR="003C2F0F" w:rsidRPr="003F7602" w:rsidRDefault="009B1CED" w:rsidP="00163CDD">
      <w:pPr>
        <w:pStyle w:val="Heading2"/>
        <w:ind w:left="360"/>
        <w:rPr>
          <w:lang w:val="en-US"/>
        </w:rPr>
      </w:pPr>
      <w:r>
        <w:rPr>
          <w:lang w:val="en-US"/>
        </w:rPr>
        <w:t>Bảng “Đ</w:t>
      </w:r>
      <w:r w:rsidR="00F05187">
        <w:rPr>
          <w:lang w:val="en-US"/>
        </w:rPr>
        <w:t>ộc giả</w:t>
      </w:r>
      <w:r>
        <w:rPr>
          <w:lang w:val="en-US"/>
        </w:rPr>
        <w:t>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7"/>
        <w:gridCol w:w="1895"/>
        <w:gridCol w:w="1685"/>
        <w:gridCol w:w="1735"/>
        <w:gridCol w:w="2816"/>
      </w:tblGrid>
      <w:tr w:rsidR="00BF61FB" w:rsidRPr="007236C0" w:rsidTr="007355DF">
        <w:tc>
          <w:tcPr>
            <w:tcW w:w="738" w:type="dxa"/>
          </w:tcPr>
          <w:p w:rsidR="003C2F0F" w:rsidRPr="007236C0" w:rsidRDefault="003C2F0F" w:rsidP="00F10F04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1896" w:type="dxa"/>
          </w:tcPr>
          <w:p w:rsidR="003C2F0F" w:rsidRPr="007236C0" w:rsidRDefault="003C2F0F" w:rsidP="00F10F04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688" w:type="dxa"/>
          </w:tcPr>
          <w:p w:rsidR="003C2F0F" w:rsidRPr="007236C0" w:rsidRDefault="003C2F0F" w:rsidP="00F10F04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688" w:type="dxa"/>
          </w:tcPr>
          <w:p w:rsidR="003C2F0F" w:rsidRPr="007236C0" w:rsidRDefault="003C2F0F" w:rsidP="00F10F04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858" w:type="dxa"/>
          </w:tcPr>
          <w:p w:rsidR="003C2F0F" w:rsidRPr="007236C0" w:rsidRDefault="003C2F0F" w:rsidP="00F10F04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BF61FB" w:rsidRPr="007236C0" w:rsidTr="007355DF">
        <w:tc>
          <w:tcPr>
            <w:tcW w:w="738" w:type="dxa"/>
          </w:tcPr>
          <w:p w:rsidR="003C2F0F" w:rsidRPr="007355DF" w:rsidRDefault="003C2F0F" w:rsidP="007355DF">
            <w:pPr>
              <w:pStyle w:val="BodyText"/>
              <w:numPr>
                <w:ilvl w:val="0"/>
                <w:numId w:val="37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896" w:type="dxa"/>
          </w:tcPr>
          <w:p w:rsidR="003C2F0F" w:rsidRPr="00122BFA" w:rsidRDefault="00122BFA" w:rsidP="00D326A6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MaSoSinhVien</w:t>
            </w:r>
          </w:p>
        </w:tc>
        <w:tc>
          <w:tcPr>
            <w:tcW w:w="1688" w:type="dxa"/>
          </w:tcPr>
          <w:p w:rsidR="003C2F0F" w:rsidRPr="00D326A6" w:rsidRDefault="00B20699" w:rsidP="0003027F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688" w:type="dxa"/>
          </w:tcPr>
          <w:p w:rsidR="003C2F0F" w:rsidRPr="00D326A6" w:rsidRDefault="00D326A6" w:rsidP="0003027F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58" w:type="dxa"/>
          </w:tcPr>
          <w:p w:rsidR="003C2F0F" w:rsidRPr="007355DF" w:rsidRDefault="003C2F0F" w:rsidP="00122BFA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BF61FB" w:rsidRPr="007236C0" w:rsidTr="007355DF">
        <w:tc>
          <w:tcPr>
            <w:tcW w:w="738" w:type="dxa"/>
          </w:tcPr>
          <w:p w:rsidR="003C2F0F" w:rsidRPr="007355DF" w:rsidRDefault="003C2F0F" w:rsidP="007355DF">
            <w:pPr>
              <w:pStyle w:val="BodyText"/>
              <w:numPr>
                <w:ilvl w:val="0"/>
                <w:numId w:val="37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896" w:type="dxa"/>
          </w:tcPr>
          <w:p w:rsidR="003C2F0F" w:rsidRPr="00D326A6" w:rsidRDefault="00D326A6" w:rsidP="00D326A6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HoTen</w:t>
            </w:r>
          </w:p>
        </w:tc>
        <w:tc>
          <w:tcPr>
            <w:tcW w:w="1688" w:type="dxa"/>
          </w:tcPr>
          <w:p w:rsidR="003C2F0F" w:rsidRPr="003625BB" w:rsidRDefault="00B20699" w:rsidP="0003027F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688" w:type="dxa"/>
          </w:tcPr>
          <w:p w:rsidR="003C2F0F" w:rsidRPr="003625BB" w:rsidRDefault="003625BB" w:rsidP="0003027F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ký tự</w:t>
            </w:r>
          </w:p>
        </w:tc>
        <w:tc>
          <w:tcPr>
            <w:tcW w:w="2858" w:type="dxa"/>
          </w:tcPr>
          <w:p w:rsidR="003C2F0F" w:rsidRPr="007355DF" w:rsidRDefault="003C2F0F" w:rsidP="00F10F04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326A6" w:rsidRPr="007236C0" w:rsidTr="007355DF">
        <w:tc>
          <w:tcPr>
            <w:tcW w:w="738" w:type="dxa"/>
          </w:tcPr>
          <w:p w:rsidR="00163CDD" w:rsidRPr="007355DF" w:rsidRDefault="00163CDD" w:rsidP="007355DF">
            <w:pPr>
              <w:pStyle w:val="BodyText"/>
              <w:numPr>
                <w:ilvl w:val="0"/>
                <w:numId w:val="37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896" w:type="dxa"/>
          </w:tcPr>
          <w:p w:rsidR="00163CDD" w:rsidRPr="00D326A6" w:rsidRDefault="00D326A6" w:rsidP="00D326A6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NgaySinh</w:t>
            </w:r>
          </w:p>
        </w:tc>
        <w:tc>
          <w:tcPr>
            <w:tcW w:w="1688" w:type="dxa"/>
          </w:tcPr>
          <w:p w:rsidR="00163CDD" w:rsidRPr="0051349D" w:rsidRDefault="0051349D" w:rsidP="0003027F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1688" w:type="dxa"/>
          </w:tcPr>
          <w:p w:rsidR="00163CDD" w:rsidRPr="00BF61FB" w:rsidRDefault="00BF61FB" w:rsidP="0003027F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DD/MM/YYYY</w:t>
            </w:r>
          </w:p>
        </w:tc>
        <w:tc>
          <w:tcPr>
            <w:tcW w:w="2858" w:type="dxa"/>
          </w:tcPr>
          <w:p w:rsidR="00163CDD" w:rsidRPr="007355DF" w:rsidRDefault="00163CDD" w:rsidP="00F10F04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326A6" w:rsidRPr="007236C0" w:rsidTr="007355DF">
        <w:tc>
          <w:tcPr>
            <w:tcW w:w="738" w:type="dxa"/>
          </w:tcPr>
          <w:p w:rsidR="00D326A6" w:rsidRPr="007355DF" w:rsidRDefault="00D326A6" w:rsidP="007355DF">
            <w:pPr>
              <w:pStyle w:val="BodyText"/>
              <w:numPr>
                <w:ilvl w:val="0"/>
                <w:numId w:val="37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896" w:type="dxa"/>
          </w:tcPr>
          <w:p w:rsidR="00D326A6" w:rsidRDefault="00D326A6" w:rsidP="00D326A6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GioiTinh</w:t>
            </w:r>
          </w:p>
        </w:tc>
        <w:tc>
          <w:tcPr>
            <w:tcW w:w="1688" w:type="dxa"/>
          </w:tcPr>
          <w:p w:rsidR="00D326A6" w:rsidRPr="003D7A6D" w:rsidRDefault="003D7A6D" w:rsidP="0003027F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</w:t>
            </w:r>
          </w:p>
        </w:tc>
        <w:tc>
          <w:tcPr>
            <w:tcW w:w="1688" w:type="dxa"/>
          </w:tcPr>
          <w:p w:rsidR="00D326A6" w:rsidRPr="007355DF" w:rsidRDefault="00D326A6" w:rsidP="0003027F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</w:rPr>
            </w:pPr>
          </w:p>
        </w:tc>
        <w:tc>
          <w:tcPr>
            <w:tcW w:w="2858" w:type="dxa"/>
          </w:tcPr>
          <w:p w:rsidR="00D326A6" w:rsidRPr="00A222B1" w:rsidRDefault="00A222B1" w:rsidP="00A222B1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là nam, 1 là nữ</w:t>
            </w:r>
          </w:p>
        </w:tc>
      </w:tr>
    </w:tbl>
    <w:p w:rsidR="003C2F0F" w:rsidRPr="00886ED1" w:rsidRDefault="003C2F0F" w:rsidP="003C2F0F">
      <w:pPr>
        <w:pStyle w:val="BodyText"/>
        <w:ind w:left="0"/>
        <w:rPr>
          <w:rFonts w:ascii="Arial" w:hAnsi="Arial" w:cs="Arial"/>
          <w:color w:val="0000FF"/>
          <w:lang w:val="en-US"/>
        </w:rPr>
      </w:pPr>
    </w:p>
    <w:p w:rsidR="001212B0" w:rsidRPr="00551C7F" w:rsidRDefault="000D27A4" w:rsidP="00551C7F">
      <w:pPr>
        <w:pStyle w:val="Heading2"/>
        <w:ind w:left="360"/>
        <w:rPr>
          <w:lang w:val="en-US"/>
        </w:rPr>
      </w:pPr>
      <w:r>
        <w:rPr>
          <w:lang w:val="en-US"/>
        </w:rPr>
        <w:t>Bảng “Vi phạm”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8"/>
        <w:gridCol w:w="1890"/>
        <w:gridCol w:w="1681"/>
        <w:gridCol w:w="1735"/>
        <w:gridCol w:w="2824"/>
      </w:tblGrid>
      <w:tr w:rsidR="00551C7F" w:rsidRPr="007236C0" w:rsidTr="000E1136">
        <w:tc>
          <w:tcPr>
            <w:tcW w:w="738" w:type="dxa"/>
          </w:tcPr>
          <w:p w:rsidR="00551C7F" w:rsidRPr="007236C0" w:rsidRDefault="00551C7F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1890" w:type="dxa"/>
          </w:tcPr>
          <w:p w:rsidR="00551C7F" w:rsidRPr="007236C0" w:rsidRDefault="00551C7F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681" w:type="dxa"/>
          </w:tcPr>
          <w:p w:rsidR="00551C7F" w:rsidRPr="007236C0" w:rsidRDefault="00551C7F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35" w:type="dxa"/>
          </w:tcPr>
          <w:p w:rsidR="00551C7F" w:rsidRPr="007236C0" w:rsidRDefault="00551C7F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824" w:type="dxa"/>
          </w:tcPr>
          <w:p w:rsidR="00551C7F" w:rsidRPr="007236C0" w:rsidRDefault="00551C7F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551C7F" w:rsidRPr="007236C0" w:rsidTr="000E1136">
        <w:tc>
          <w:tcPr>
            <w:tcW w:w="738" w:type="dxa"/>
          </w:tcPr>
          <w:p w:rsidR="00551C7F" w:rsidRPr="007355DF" w:rsidRDefault="00551C7F" w:rsidP="000E1136">
            <w:pPr>
              <w:pStyle w:val="BodyText"/>
              <w:numPr>
                <w:ilvl w:val="0"/>
                <w:numId w:val="38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51C7F" w:rsidRPr="00122BFA" w:rsidRDefault="00551C7F" w:rsidP="00E25EFB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MaSoSinhVien</w:t>
            </w:r>
          </w:p>
        </w:tc>
        <w:tc>
          <w:tcPr>
            <w:tcW w:w="1681" w:type="dxa"/>
          </w:tcPr>
          <w:p w:rsidR="00551C7F" w:rsidRPr="00D326A6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35" w:type="dxa"/>
          </w:tcPr>
          <w:p w:rsidR="00551C7F" w:rsidRPr="00D326A6" w:rsidRDefault="00551C7F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551C7F" w:rsidRPr="007355DF" w:rsidRDefault="00551C7F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551C7F" w:rsidRPr="007236C0" w:rsidTr="000E1136">
        <w:tc>
          <w:tcPr>
            <w:tcW w:w="738" w:type="dxa"/>
          </w:tcPr>
          <w:p w:rsidR="00551C7F" w:rsidRPr="007355DF" w:rsidRDefault="00551C7F" w:rsidP="00551C7F">
            <w:pPr>
              <w:pStyle w:val="BodyText"/>
              <w:numPr>
                <w:ilvl w:val="0"/>
                <w:numId w:val="38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51C7F" w:rsidRPr="00D326A6" w:rsidRDefault="007C3143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NoiDung</w:t>
            </w:r>
          </w:p>
        </w:tc>
        <w:tc>
          <w:tcPr>
            <w:tcW w:w="1681" w:type="dxa"/>
          </w:tcPr>
          <w:p w:rsidR="00551C7F" w:rsidRPr="003625BB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35" w:type="dxa"/>
          </w:tcPr>
          <w:p w:rsidR="00551C7F" w:rsidRPr="003625BB" w:rsidRDefault="00F7443A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551C7F">
              <w:rPr>
                <w:rFonts w:ascii="Arial" w:hAnsi="Arial" w:cs="Arial"/>
                <w:lang w:val="en-US"/>
              </w:rPr>
              <w:t>0</w:t>
            </w:r>
            <w:r w:rsidR="007C3143">
              <w:rPr>
                <w:rFonts w:ascii="Arial" w:hAnsi="Arial" w:cs="Arial"/>
                <w:lang w:val="en-US"/>
              </w:rPr>
              <w:t>0</w:t>
            </w:r>
            <w:r w:rsidR="00551C7F">
              <w:rPr>
                <w:rFonts w:ascii="Arial" w:hAnsi="Arial" w:cs="Arial"/>
                <w:lang w:val="en-US"/>
              </w:rPr>
              <w:t xml:space="preserve"> ký tự</w:t>
            </w:r>
          </w:p>
        </w:tc>
        <w:tc>
          <w:tcPr>
            <w:tcW w:w="2824" w:type="dxa"/>
          </w:tcPr>
          <w:p w:rsidR="00551C7F" w:rsidRPr="00B43DC6" w:rsidRDefault="00B43DC6" w:rsidP="00B43DC6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Ghi chép thông tin vi phạm của người dùng</w:t>
            </w:r>
          </w:p>
        </w:tc>
      </w:tr>
    </w:tbl>
    <w:p w:rsidR="001212B0" w:rsidRPr="00886ED1" w:rsidRDefault="001212B0" w:rsidP="003C2F0F">
      <w:pPr>
        <w:pStyle w:val="BodyText"/>
        <w:ind w:left="0"/>
        <w:rPr>
          <w:rFonts w:ascii="Arial" w:hAnsi="Arial" w:cs="Arial"/>
          <w:color w:val="0000FF"/>
          <w:lang w:val="en-US"/>
        </w:rPr>
      </w:pPr>
    </w:p>
    <w:p w:rsidR="00446128" w:rsidRPr="00446128" w:rsidRDefault="00446128" w:rsidP="00446128">
      <w:pPr>
        <w:pStyle w:val="Heading2"/>
        <w:ind w:left="360"/>
        <w:rPr>
          <w:lang w:val="en-US"/>
        </w:rPr>
      </w:pPr>
      <w:r>
        <w:rPr>
          <w:lang w:val="en-US"/>
        </w:rPr>
        <w:t>Bảng “</w:t>
      </w:r>
      <w:r w:rsidR="00E56CB3">
        <w:rPr>
          <w:lang w:val="en-US"/>
        </w:rPr>
        <w:t>Nhân Viê</w:t>
      </w:r>
      <w:r>
        <w:rPr>
          <w:lang w:val="en-US"/>
        </w:rPr>
        <w:t>n”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6"/>
        <w:gridCol w:w="1967"/>
        <w:gridCol w:w="1661"/>
        <w:gridCol w:w="1735"/>
        <w:gridCol w:w="2769"/>
      </w:tblGrid>
      <w:tr w:rsidR="00C87457" w:rsidRPr="007236C0" w:rsidTr="008A2C75">
        <w:tc>
          <w:tcPr>
            <w:tcW w:w="737" w:type="dxa"/>
          </w:tcPr>
          <w:p w:rsidR="00446128" w:rsidRPr="007236C0" w:rsidRDefault="00446128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1967" w:type="dxa"/>
          </w:tcPr>
          <w:p w:rsidR="00446128" w:rsidRPr="007236C0" w:rsidRDefault="00446128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662" w:type="dxa"/>
          </w:tcPr>
          <w:p w:rsidR="00446128" w:rsidRPr="007236C0" w:rsidRDefault="00446128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14" w:type="dxa"/>
          </w:tcPr>
          <w:p w:rsidR="00446128" w:rsidRPr="007236C0" w:rsidRDefault="00446128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788" w:type="dxa"/>
          </w:tcPr>
          <w:p w:rsidR="00446128" w:rsidRPr="007236C0" w:rsidRDefault="00446128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C87457" w:rsidRPr="007236C0" w:rsidTr="008A2C75">
        <w:tc>
          <w:tcPr>
            <w:tcW w:w="737" w:type="dxa"/>
          </w:tcPr>
          <w:p w:rsidR="00446128" w:rsidRPr="007355DF" w:rsidRDefault="00446128" w:rsidP="00C87457">
            <w:pPr>
              <w:pStyle w:val="BodyText"/>
              <w:numPr>
                <w:ilvl w:val="0"/>
                <w:numId w:val="39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446128" w:rsidRPr="00122BFA" w:rsidRDefault="00446128" w:rsidP="00521314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</w:t>
            </w:r>
            <w:r w:rsidR="00521314">
              <w:rPr>
                <w:rFonts w:ascii="Arial" w:hAnsi="Arial" w:cs="Arial"/>
                <w:lang w:val="en-US"/>
              </w:rPr>
              <w:t>NhanVien</w:t>
            </w:r>
          </w:p>
        </w:tc>
        <w:tc>
          <w:tcPr>
            <w:tcW w:w="1662" w:type="dxa"/>
          </w:tcPr>
          <w:p w:rsidR="00446128" w:rsidRPr="00D326A6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14" w:type="dxa"/>
          </w:tcPr>
          <w:p w:rsidR="00446128" w:rsidRPr="00D326A6" w:rsidRDefault="00446128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788" w:type="dxa"/>
          </w:tcPr>
          <w:p w:rsidR="00446128" w:rsidRPr="007355DF" w:rsidRDefault="00446128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C87457" w:rsidRPr="007236C0" w:rsidTr="008A2C75">
        <w:tc>
          <w:tcPr>
            <w:tcW w:w="737" w:type="dxa"/>
          </w:tcPr>
          <w:p w:rsidR="00446128" w:rsidRPr="007355DF" w:rsidRDefault="00446128" w:rsidP="00446128">
            <w:pPr>
              <w:pStyle w:val="BodyText"/>
              <w:numPr>
                <w:ilvl w:val="0"/>
                <w:numId w:val="39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446128" w:rsidRPr="00D326A6" w:rsidRDefault="008A2C75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HoTen</w:t>
            </w:r>
          </w:p>
        </w:tc>
        <w:tc>
          <w:tcPr>
            <w:tcW w:w="1662" w:type="dxa"/>
          </w:tcPr>
          <w:p w:rsidR="00446128" w:rsidRPr="003625BB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14" w:type="dxa"/>
          </w:tcPr>
          <w:p w:rsidR="00446128" w:rsidRPr="003625BB" w:rsidRDefault="008A2C75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ký tự</w:t>
            </w:r>
          </w:p>
        </w:tc>
        <w:tc>
          <w:tcPr>
            <w:tcW w:w="2788" w:type="dxa"/>
          </w:tcPr>
          <w:p w:rsidR="00446128" w:rsidRPr="00B43DC6" w:rsidRDefault="00446128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8A2C75" w:rsidRPr="007236C0" w:rsidTr="008A2C75">
        <w:tc>
          <w:tcPr>
            <w:tcW w:w="737" w:type="dxa"/>
          </w:tcPr>
          <w:p w:rsidR="008A2C75" w:rsidRPr="007355DF" w:rsidRDefault="008A2C75" w:rsidP="00446128">
            <w:pPr>
              <w:pStyle w:val="BodyText"/>
              <w:numPr>
                <w:ilvl w:val="0"/>
                <w:numId w:val="39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8A2C75" w:rsidRDefault="008A2C75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NgaySinh</w:t>
            </w:r>
          </w:p>
        </w:tc>
        <w:tc>
          <w:tcPr>
            <w:tcW w:w="1662" w:type="dxa"/>
          </w:tcPr>
          <w:p w:rsidR="008A2C75" w:rsidRDefault="008A2C75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1714" w:type="dxa"/>
          </w:tcPr>
          <w:p w:rsidR="008A2C75" w:rsidRDefault="008A2C75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DD/MM/YYYY</w:t>
            </w:r>
          </w:p>
        </w:tc>
        <w:tc>
          <w:tcPr>
            <w:tcW w:w="2788" w:type="dxa"/>
          </w:tcPr>
          <w:p w:rsidR="008A2C75" w:rsidRPr="00B43DC6" w:rsidRDefault="008A2C75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8A2C75" w:rsidRPr="007236C0" w:rsidTr="008A2C75">
        <w:tc>
          <w:tcPr>
            <w:tcW w:w="737" w:type="dxa"/>
          </w:tcPr>
          <w:p w:rsidR="008A2C75" w:rsidRPr="007355DF" w:rsidRDefault="008A2C75" w:rsidP="00446128">
            <w:pPr>
              <w:pStyle w:val="BodyText"/>
              <w:numPr>
                <w:ilvl w:val="0"/>
                <w:numId w:val="39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8A2C75" w:rsidRDefault="006C3FC4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GioiTinh</w:t>
            </w:r>
          </w:p>
        </w:tc>
        <w:tc>
          <w:tcPr>
            <w:tcW w:w="1662" w:type="dxa"/>
          </w:tcPr>
          <w:p w:rsidR="008A2C75" w:rsidRDefault="006C3FC4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</w:t>
            </w:r>
          </w:p>
        </w:tc>
        <w:tc>
          <w:tcPr>
            <w:tcW w:w="1714" w:type="dxa"/>
          </w:tcPr>
          <w:p w:rsidR="008A2C75" w:rsidRDefault="008A2C75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:rsidR="008A2C75" w:rsidRPr="00B43DC6" w:rsidRDefault="006C3FC4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là nam, 1 là nữ</w:t>
            </w:r>
          </w:p>
        </w:tc>
      </w:tr>
      <w:tr w:rsidR="00E07761" w:rsidRPr="007236C0" w:rsidTr="008A2C75">
        <w:tc>
          <w:tcPr>
            <w:tcW w:w="737" w:type="dxa"/>
          </w:tcPr>
          <w:p w:rsidR="00E07761" w:rsidRPr="007355DF" w:rsidRDefault="00E07761" w:rsidP="00446128">
            <w:pPr>
              <w:pStyle w:val="BodyText"/>
              <w:numPr>
                <w:ilvl w:val="0"/>
                <w:numId w:val="39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:rsidR="00E07761" w:rsidRDefault="00E07761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MatKhau</w:t>
            </w:r>
          </w:p>
        </w:tc>
        <w:tc>
          <w:tcPr>
            <w:tcW w:w="1662" w:type="dxa"/>
          </w:tcPr>
          <w:p w:rsidR="00E07761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14" w:type="dxa"/>
          </w:tcPr>
          <w:p w:rsidR="00E07761" w:rsidRDefault="00882B16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256 ký tự</w:t>
            </w:r>
          </w:p>
        </w:tc>
        <w:tc>
          <w:tcPr>
            <w:tcW w:w="2788" w:type="dxa"/>
          </w:tcPr>
          <w:p w:rsidR="00E07761" w:rsidRDefault="00E07761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1212B0" w:rsidRPr="00886ED1" w:rsidRDefault="001212B0" w:rsidP="003C2F0F">
      <w:pPr>
        <w:pStyle w:val="BodyText"/>
        <w:ind w:left="0"/>
        <w:rPr>
          <w:rFonts w:ascii="Arial" w:hAnsi="Arial" w:cs="Arial"/>
          <w:color w:val="0000FF"/>
          <w:lang w:val="en-US"/>
        </w:rPr>
      </w:pPr>
    </w:p>
    <w:p w:rsidR="001212B0" w:rsidRDefault="00E56CB3" w:rsidP="00E213F0">
      <w:pPr>
        <w:pStyle w:val="Heading2"/>
        <w:ind w:left="360"/>
        <w:rPr>
          <w:lang w:val="en-US"/>
        </w:rPr>
      </w:pPr>
      <w:r>
        <w:rPr>
          <w:lang w:val="en-US"/>
        </w:rPr>
        <w:t>Bảng “Chức vụ nhân viên”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5"/>
        <w:gridCol w:w="2084"/>
        <w:gridCol w:w="1640"/>
        <w:gridCol w:w="1698"/>
        <w:gridCol w:w="2711"/>
      </w:tblGrid>
      <w:tr w:rsidR="004530BC" w:rsidRPr="007236C0" w:rsidTr="004530BC">
        <w:tc>
          <w:tcPr>
            <w:tcW w:w="738" w:type="dxa"/>
          </w:tcPr>
          <w:p w:rsidR="004530BC" w:rsidRPr="007236C0" w:rsidRDefault="004530BC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1980" w:type="dxa"/>
          </w:tcPr>
          <w:p w:rsidR="004530BC" w:rsidRPr="007236C0" w:rsidRDefault="004530BC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643" w:type="dxa"/>
          </w:tcPr>
          <w:p w:rsidR="004530BC" w:rsidRPr="007236C0" w:rsidRDefault="004530BC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35" w:type="dxa"/>
          </w:tcPr>
          <w:p w:rsidR="004530BC" w:rsidRPr="007236C0" w:rsidRDefault="004530BC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772" w:type="dxa"/>
          </w:tcPr>
          <w:p w:rsidR="004530BC" w:rsidRPr="007236C0" w:rsidRDefault="004530BC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4530BC" w:rsidRPr="007236C0" w:rsidTr="004530BC">
        <w:tc>
          <w:tcPr>
            <w:tcW w:w="738" w:type="dxa"/>
          </w:tcPr>
          <w:p w:rsidR="004530BC" w:rsidRPr="007355DF" w:rsidRDefault="004530BC" w:rsidP="004530BC">
            <w:pPr>
              <w:pStyle w:val="BodyText"/>
              <w:numPr>
                <w:ilvl w:val="0"/>
                <w:numId w:val="40"/>
              </w:numPr>
              <w:spacing w:after="0" w:line="240" w:lineRule="auto"/>
              <w:ind w:left="180" w:right="-28" w:firstLine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4530BC" w:rsidRPr="00122BFA" w:rsidRDefault="004530BC" w:rsidP="00E25EFB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MaSoNhanVien</w:t>
            </w:r>
          </w:p>
        </w:tc>
        <w:tc>
          <w:tcPr>
            <w:tcW w:w="1643" w:type="dxa"/>
          </w:tcPr>
          <w:p w:rsidR="004530BC" w:rsidRPr="00D326A6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35" w:type="dxa"/>
          </w:tcPr>
          <w:p w:rsidR="004530BC" w:rsidRPr="00D326A6" w:rsidRDefault="004530BC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772" w:type="dxa"/>
          </w:tcPr>
          <w:p w:rsidR="004530BC" w:rsidRPr="007355DF" w:rsidRDefault="004530BC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4530BC" w:rsidRPr="007236C0" w:rsidTr="004530BC">
        <w:tc>
          <w:tcPr>
            <w:tcW w:w="738" w:type="dxa"/>
          </w:tcPr>
          <w:p w:rsidR="004530BC" w:rsidRPr="007355DF" w:rsidRDefault="004530BC" w:rsidP="004530BC">
            <w:pPr>
              <w:pStyle w:val="BodyText"/>
              <w:numPr>
                <w:ilvl w:val="0"/>
                <w:numId w:val="40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4530BC" w:rsidRPr="00D326A6" w:rsidRDefault="004530BC" w:rsidP="004530BC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ThongTinChucVu</w:t>
            </w:r>
          </w:p>
        </w:tc>
        <w:tc>
          <w:tcPr>
            <w:tcW w:w="1643" w:type="dxa"/>
          </w:tcPr>
          <w:p w:rsidR="004530BC" w:rsidRPr="003625BB" w:rsidRDefault="00B2069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NVARCHAR</w:t>
            </w:r>
          </w:p>
        </w:tc>
        <w:tc>
          <w:tcPr>
            <w:tcW w:w="1735" w:type="dxa"/>
          </w:tcPr>
          <w:p w:rsidR="004530BC" w:rsidRPr="003625BB" w:rsidRDefault="004530BC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ký tự</w:t>
            </w:r>
          </w:p>
        </w:tc>
        <w:tc>
          <w:tcPr>
            <w:tcW w:w="2772" w:type="dxa"/>
          </w:tcPr>
          <w:p w:rsidR="004530BC" w:rsidRPr="00B43DC6" w:rsidRDefault="004530BC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Ghi chép thông tin chức vụ của người dùng đăng nhập hệ thống</w:t>
            </w:r>
          </w:p>
        </w:tc>
      </w:tr>
    </w:tbl>
    <w:p w:rsidR="004530BC" w:rsidRPr="004530BC" w:rsidRDefault="004530BC" w:rsidP="004530BC">
      <w:pPr>
        <w:rPr>
          <w:lang w:val="en-US"/>
        </w:rPr>
      </w:pPr>
    </w:p>
    <w:p w:rsidR="00581D7E" w:rsidRDefault="00581D7E">
      <w:pPr>
        <w:widowControl/>
        <w:spacing w:line="240" w:lineRule="auto"/>
        <w:rPr>
          <w:rFonts w:ascii="Arial" w:hAnsi="Arial"/>
          <w:b/>
          <w:sz w:val="20"/>
          <w:lang w:val="en-US"/>
        </w:rPr>
      </w:pPr>
      <w:r>
        <w:rPr>
          <w:lang w:val="en-US"/>
        </w:rPr>
        <w:br w:type="page"/>
      </w:r>
    </w:p>
    <w:p w:rsidR="001212B0" w:rsidRPr="00886ED1" w:rsidRDefault="00102D14" w:rsidP="00071084">
      <w:pPr>
        <w:pStyle w:val="Heading2"/>
        <w:ind w:left="360"/>
        <w:rPr>
          <w:lang w:val="en-US"/>
        </w:rPr>
      </w:pPr>
      <w:r>
        <w:rPr>
          <w:lang w:val="en-US"/>
        </w:rPr>
        <w:lastRenderedPageBreak/>
        <w:t>Bảng “Sách”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6"/>
        <w:gridCol w:w="2085"/>
        <w:gridCol w:w="1610"/>
        <w:gridCol w:w="1735"/>
        <w:gridCol w:w="2702"/>
      </w:tblGrid>
      <w:tr w:rsidR="00581D7E" w:rsidRPr="007236C0" w:rsidTr="00581D7E">
        <w:tc>
          <w:tcPr>
            <w:tcW w:w="738" w:type="dxa"/>
          </w:tcPr>
          <w:p w:rsidR="00581D7E" w:rsidRPr="007236C0" w:rsidRDefault="00581D7E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2084" w:type="dxa"/>
          </w:tcPr>
          <w:p w:rsidR="00581D7E" w:rsidRPr="007236C0" w:rsidRDefault="00581D7E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616" w:type="dxa"/>
          </w:tcPr>
          <w:p w:rsidR="00581D7E" w:rsidRPr="007236C0" w:rsidRDefault="00581D7E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06" w:type="dxa"/>
          </w:tcPr>
          <w:p w:rsidR="00581D7E" w:rsidRPr="007236C0" w:rsidRDefault="00581D7E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724" w:type="dxa"/>
          </w:tcPr>
          <w:p w:rsidR="00581D7E" w:rsidRPr="007236C0" w:rsidRDefault="00581D7E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581D7E" w:rsidRPr="007236C0" w:rsidTr="00581D7E">
        <w:tc>
          <w:tcPr>
            <w:tcW w:w="738" w:type="dxa"/>
          </w:tcPr>
          <w:p w:rsidR="00581D7E" w:rsidRPr="007355DF" w:rsidRDefault="00581D7E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right="138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581D7E" w:rsidRPr="00122BFA" w:rsidRDefault="00DB4D8C" w:rsidP="00E25EFB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MaSoSach</w:t>
            </w:r>
          </w:p>
        </w:tc>
        <w:tc>
          <w:tcPr>
            <w:tcW w:w="1616" w:type="dxa"/>
          </w:tcPr>
          <w:p w:rsidR="00581D7E" w:rsidRPr="00D326A6" w:rsidRDefault="00581D7E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581D7E" w:rsidRPr="00D326A6" w:rsidRDefault="00581D7E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724" w:type="dxa"/>
          </w:tcPr>
          <w:p w:rsidR="00581D7E" w:rsidRPr="007355DF" w:rsidRDefault="00581D7E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581D7E" w:rsidRPr="007236C0" w:rsidTr="00581D7E">
        <w:tc>
          <w:tcPr>
            <w:tcW w:w="738" w:type="dxa"/>
          </w:tcPr>
          <w:p w:rsidR="00581D7E" w:rsidRPr="007355DF" w:rsidRDefault="00581D7E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581D7E" w:rsidRPr="00D326A6" w:rsidRDefault="00AC3543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TenSach</w:t>
            </w:r>
          </w:p>
        </w:tc>
        <w:tc>
          <w:tcPr>
            <w:tcW w:w="1616" w:type="dxa"/>
          </w:tcPr>
          <w:p w:rsidR="00581D7E" w:rsidRPr="003625BB" w:rsidRDefault="00581D7E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581D7E" w:rsidRPr="003625BB" w:rsidRDefault="00581D7E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ký tự</w:t>
            </w:r>
          </w:p>
        </w:tc>
        <w:tc>
          <w:tcPr>
            <w:tcW w:w="2724" w:type="dxa"/>
          </w:tcPr>
          <w:p w:rsidR="00581D7E" w:rsidRPr="00B43DC6" w:rsidRDefault="00581D7E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AC3543" w:rsidRPr="007236C0" w:rsidTr="00581D7E">
        <w:tc>
          <w:tcPr>
            <w:tcW w:w="738" w:type="dxa"/>
          </w:tcPr>
          <w:p w:rsidR="00AC3543" w:rsidRPr="007355DF" w:rsidRDefault="00AC3543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AC3543" w:rsidRDefault="00AC3543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TacGia</w:t>
            </w:r>
          </w:p>
        </w:tc>
        <w:tc>
          <w:tcPr>
            <w:tcW w:w="1616" w:type="dxa"/>
          </w:tcPr>
          <w:p w:rsidR="00AC3543" w:rsidRDefault="00AC3543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AC3543" w:rsidRDefault="00AC3543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 ký tự</w:t>
            </w:r>
          </w:p>
        </w:tc>
        <w:tc>
          <w:tcPr>
            <w:tcW w:w="2724" w:type="dxa"/>
          </w:tcPr>
          <w:p w:rsidR="00AC3543" w:rsidRPr="00B43DC6" w:rsidRDefault="00AC3543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25FD0" w:rsidRPr="007236C0" w:rsidTr="00581D7E">
        <w:tc>
          <w:tcPr>
            <w:tcW w:w="738" w:type="dxa"/>
          </w:tcPr>
          <w:p w:rsidR="00625FD0" w:rsidRPr="007355DF" w:rsidRDefault="00625FD0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625FD0" w:rsidRDefault="00625FD0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NamXuatBan</w:t>
            </w:r>
          </w:p>
        </w:tc>
        <w:tc>
          <w:tcPr>
            <w:tcW w:w="1616" w:type="dxa"/>
          </w:tcPr>
          <w:p w:rsidR="00625FD0" w:rsidRDefault="00625FD0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1706" w:type="dxa"/>
          </w:tcPr>
          <w:p w:rsidR="00625FD0" w:rsidRDefault="00625FD0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DD/MM/YYYY</w:t>
            </w:r>
          </w:p>
        </w:tc>
        <w:tc>
          <w:tcPr>
            <w:tcW w:w="2724" w:type="dxa"/>
          </w:tcPr>
          <w:p w:rsidR="00625FD0" w:rsidRPr="00B43DC6" w:rsidRDefault="00625FD0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25FD0" w:rsidRPr="007236C0" w:rsidTr="00581D7E">
        <w:tc>
          <w:tcPr>
            <w:tcW w:w="738" w:type="dxa"/>
          </w:tcPr>
          <w:p w:rsidR="00625FD0" w:rsidRPr="007355DF" w:rsidRDefault="00625FD0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625FD0" w:rsidRDefault="00625FD0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NhaXuatBan</w:t>
            </w:r>
          </w:p>
        </w:tc>
        <w:tc>
          <w:tcPr>
            <w:tcW w:w="1616" w:type="dxa"/>
          </w:tcPr>
          <w:p w:rsidR="00625FD0" w:rsidRDefault="00043AD8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625FD0" w:rsidRDefault="00043AD8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 ký tự</w:t>
            </w:r>
          </w:p>
        </w:tc>
        <w:tc>
          <w:tcPr>
            <w:tcW w:w="2724" w:type="dxa"/>
          </w:tcPr>
          <w:p w:rsidR="00625FD0" w:rsidRPr="00B43DC6" w:rsidRDefault="00625FD0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432F16" w:rsidRPr="007236C0" w:rsidTr="00581D7E">
        <w:tc>
          <w:tcPr>
            <w:tcW w:w="738" w:type="dxa"/>
          </w:tcPr>
          <w:p w:rsidR="00432F16" w:rsidRPr="007355DF" w:rsidRDefault="00432F16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432F16" w:rsidRDefault="00432F16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MoTa</w:t>
            </w:r>
          </w:p>
        </w:tc>
        <w:tc>
          <w:tcPr>
            <w:tcW w:w="1616" w:type="dxa"/>
          </w:tcPr>
          <w:p w:rsidR="00432F16" w:rsidRDefault="00432F16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432F16" w:rsidRDefault="00432F16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500 ký tự</w:t>
            </w:r>
          </w:p>
        </w:tc>
        <w:tc>
          <w:tcPr>
            <w:tcW w:w="2724" w:type="dxa"/>
          </w:tcPr>
          <w:p w:rsidR="00432F16" w:rsidRPr="00B43DC6" w:rsidRDefault="00432F16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Mô tả thông tin sách</w:t>
            </w:r>
          </w:p>
        </w:tc>
      </w:tr>
      <w:tr w:rsidR="00B20805" w:rsidRPr="007236C0" w:rsidTr="00581D7E">
        <w:tc>
          <w:tcPr>
            <w:tcW w:w="738" w:type="dxa"/>
          </w:tcPr>
          <w:p w:rsidR="00B20805" w:rsidRPr="007355DF" w:rsidRDefault="00B20805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B20805" w:rsidRDefault="00B20805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AnhBia</w:t>
            </w:r>
          </w:p>
        </w:tc>
        <w:tc>
          <w:tcPr>
            <w:tcW w:w="1616" w:type="dxa"/>
          </w:tcPr>
          <w:p w:rsidR="00B20805" w:rsidRDefault="00B20805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B20805" w:rsidRDefault="00B20805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256 ký tự</w:t>
            </w:r>
          </w:p>
        </w:tc>
        <w:tc>
          <w:tcPr>
            <w:tcW w:w="2724" w:type="dxa"/>
          </w:tcPr>
          <w:p w:rsidR="00B20805" w:rsidRDefault="00B20805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Chứa đường dẫn đến hình ảnh chụp bìa sách</w:t>
            </w:r>
          </w:p>
        </w:tc>
      </w:tr>
      <w:tr w:rsidR="00232A52" w:rsidRPr="007236C0" w:rsidTr="00581D7E">
        <w:tc>
          <w:tcPr>
            <w:tcW w:w="738" w:type="dxa"/>
          </w:tcPr>
          <w:p w:rsidR="00232A52" w:rsidRPr="007355DF" w:rsidRDefault="00232A52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232A52" w:rsidRDefault="00232A52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MaLoaiSach</w:t>
            </w:r>
          </w:p>
        </w:tc>
        <w:tc>
          <w:tcPr>
            <w:tcW w:w="1616" w:type="dxa"/>
          </w:tcPr>
          <w:p w:rsidR="00232A52" w:rsidRDefault="00232A52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232A52" w:rsidRDefault="00232A52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724" w:type="dxa"/>
          </w:tcPr>
          <w:p w:rsidR="00232A52" w:rsidRDefault="00232A52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232A52" w:rsidRPr="007236C0" w:rsidTr="00581D7E">
        <w:tc>
          <w:tcPr>
            <w:tcW w:w="738" w:type="dxa"/>
          </w:tcPr>
          <w:p w:rsidR="00232A52" w:rsidRPr="007355DF" w:rsidRDefault="00232A52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232A52" w:rsidRDefault="00232A52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MaNganhKhoa</w:t>
            </w:r>
          </w:p>
        </w:tc>
        <w:tc>
          <w:tcPr>
            <w:tcW w:w="1616" w:type="dxa"/>
          </w:tcPr>
          <w:p w:rsidR="00232A52" w:rsidRDefault="00232A52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06" w:type="dxa"/>
          </w:tcPr>
          <w:p w:rsidR="00232A52" w:rsidRDefault="00232A52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724" w:type="dxa"/>
          </w:tcPr>
          <w:p w:rsidR="00232A52" w:rsidRDefault="00232A52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232A52" w:rsidRPr="007236C0" w:rsidTr="00581D7E">
        <w:tc>
          <w:tcPr>
            <w:tcW w:w="738" w:type="dxa"/>
          </w:tcPr>
          <w:p w:rsidR="00232A52" w:rsidRPr="007355DF" w:rsidRDefault="00232A52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232A52" w:rsidRDefault="00232A52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SoLuongHienCo</w:t>
            </w:r>
          </w:p>
        </w:tc>
        <w:tc>
          <w:tcPr>
            <w:tcW w:w="1616" w:type="dxa"/>
          </w:tcPr>
          <w:p w:rsidR="00232A52" w:rsidRDefault="00232A52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706" w:type="dxa"/>
          </w:tcPr>
          <w:p w:rsidR="00232A52" w:rsidRDefault="00232A52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</w:p>
        </w:tc>
        <w:tc>
          <w:tcPr>
            <w:tcW w:w="2724" w:type="dxa"/>
          </w:tcPr>
          <w:p w:rsidR="00232A52" w:rsidRDefault="00232A52" w:rsidP="00036E6D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Thể hiện số lượng sách hiện có của mỗi đầu sách</w:t>
            </w:r>
          </w:p>
        </w:tc>
      </w:tr>
      <w:tr w:rsidR="002B41C1" w:rsidRPr="007236C0" w:rsidTr="00581D7E">
        <w:tc>
          <w:tcPr>
            <w:tcW w:w="738" w:type="dxa"/>
          </w:tcPr>
          <w:p w:rsidR="002B41C1" w:rsidRPr="007355DF" w:rsidRDefault="002B41C1" w:rsidP="00581D7E">
            <w:pPr>
              <w:pStyle w:val="BodyText"/>
              <w:numPr>
                <w:ilvl w:val="0"/>
                <w:numId w:val="41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84" w:type="dxa"/>
          </w:tcPr>
          <w:p w:rsidR="002B41C1" w:rsidRDefault="002B41C1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SoLuongDaMuon</w:t>
            </w:r>
          </w:p>
        </w:tc>
        <w:tc>
          <w:tcPr>
            <w:tcW w:w="1616" w:type="dxa"/>
          </w:tcPr>
          <w:p w:rsidR="002B41C1" w:rsidRDefault="002B41C1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706" w:type="dxa"/>
          </w:tcPr>
          <w:p w:rsidR="002B41C1" w:rsidRDefault="002B41C1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</w:p>
        </w:tc>
        <w:tc>
          <w:tcPr>
            <w:tcW w:w="2724" w:type="dxa"/>
          </w:tcPr>
          <w:p w:rsidR="002B41C1" w:rsidRDefault="002B41C1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Thể hiện số lượng sách đã bị mượn của mỗi đầu sách</w:t>
            </w:r>
          </w:p>
        </w:tc>
      </w:tr>
    </w:tbl>
    <w:p w:rsidR="001212B0" w:rsidRDefault="001212B0" w:rsidP="003C2F0F">
      <w:pPr>
        <w:pStyle w:val="BodyText"/>
        <w:ind w:left="0"/>
        <w:rPr>
          <w:rFonts w:ascii="Arial" w:hAnsi="Arial" w:cs="Arial"/>
          <w:color w:val="0000FF"/>
          <w:lang w:val="en-US"/>
        </w:rPr>
      </w:pPr>
    </w:p>
    <w:p w:rsidR="000D346B" w:rsidRDefault="000D346B" w:rsidP="000D346B">
      <w:pPr>
        <w:pStyle w:val="Heading2"/>
        <w:ind w:left="360"/>
        <w:rPr>
          <w:lang w:val="en-US"/>
        </w:rPr>
      </w:pPr>
      <w:r>
        <w:rPr>
          <w:lang w:val="en-US"/>
        </w:rPr>
        <w:t>Bảng “Loại sách”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8"/>
        <w:gridCol w:w="2070"/>
        <w:gridCol w:w="1501"/>
        <w:gridCol w:w="1735"/>
        <w:gridCol w:w="2824"/>
      </w:tblGrid>
      <w:tr w:rsidR="000D346B" w:rsidRPr="007236C0" w:rsidTr="000D346B">
        <w:tc>
          <w:tcPr>
            <w:tcW w:w="738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2070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501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35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824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0D346B" w:rsidRPr="007236C0" w:rsidTr="000D346B">
        <w:tc>
          <w:tcPr>
            <w:tcW w:w="738" w:type="dxa"/>
          </w:tcPr>
          <w:p w:rsidR="000D346B" w:rsidRPr="007355DF" w:rsidRDefault="000D346B" w:rsidP="000D346B">
            <w:pPr>
              <w:pStyle w:val="BodyText"/>
              <w:numPr>
                <w:ilvl w:val="0"/>
                <w:numId w:val="42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D346B" w:rsidRPr="00122BFA" w:rsidRDefault="0036061E" w:rsidP="00E25EFB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MaLoaiSach</w:t>
            </w:r>
          </w:p>
        </w:tc>
        <w:tc>
          <w:tcPr>
            <w:tcW w:w="1501" w:type="dxa"/>
          </w:tcPr>
          <w:p w:rsidR="000D346B" w:rsidRPr="00D326A6" w:rsidRDefault="000D346B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0D346B" w:rsidRPr="00D326A6" w:rsidRDefault="000D346B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0D346B" w:rsidRPr="007355DF" w:rsidRDefault="000D346B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0D346B" w:rsidRPr="007236C0" w:rsidTr="000D346B">
        <w:tc>
          <w:tcPr>
            <w:tcW w:w="738" w:type="dxa"/>
          </w:tcPr>
          <w:p w:rsidR="000D346B" w:rsidRPr="007355DF" w:rsidRDefault="000D346B" w:rsidP="000D346B">
            <w:pPr>
              <w:pStyle w:val="BodyText"/>
              <w:numPr>
                <w:ilvl w:val="0"/>
                <w:numId w:val="42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D346B" w:rsidRPr="00D326A6" w:rsidRDefault="0036061E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TenLoaiSach</w:t>
            </w:r>
          </w:p>
        </w:tc>
        <w:tc>
          <w:tcPr>
            <w:tcW w:w="1501" w:type="dxa"/>
          </w:tcPr>
          <w:p w:rsidR="000D346B" w:rsidRPr="003625BB" w:rsidRDefault="000D346B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0D346B" w:rsidRPr="003625BB" w:rsidRDefault="00D16894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</w:t>
            </w:r>
            <w:r w:rsidR="000D346B">
              <w:rPr>
                <w:rFonts w:ascii="Arial" w:hAnsi="Arial" w:cs="Arial"/>
                <w:lang w:val="en-US"/>
              </w:rPr>
              <w:t xml:space="preserve"> ký tự</w:t>
            </w:r>
          </w:p>
        </w:tc>
        <w:tc>
          <w:tcPr>
            <w:tcW w:w="2824" w:type="dxa"/>
          </w:tcPr>
          <w:p w:rsidR="000D346B" w:rsidRPr="00B43DC6" w:rsidRDefault="000D346B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0D346B" w:rsidRDefault="000D346B" w:rsidP="000D346B">
      <w:pPr>
        <w:rPr>
          <w:lang w:val="en-US"/>
        </w:rPr>
      </w:pPr>
    </w:p>
    <w:p w:rsidR="000D346B" w:rsidRDefault="000D346B" w:rsidP="000D346B">
      <w:pPr>
        <w:pStyle w:val="Heading2"/>
        <w:ind w:left="360"/>
        <w:rPr>
          <w:lang w:val="en-US"/>
        </w:rPr>
      </w:pPr>
      <w:r>
        <w:rPr>
          <w:lang w:val="en-US"/>
        </w:rPr>
        <w:t>Bảng “Ngành Khoa”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8"/>
        <w:gridCol w:w="2070"/>
        <w:gridCol w:w="1501"/>
        <w:gridCol w:w="1735"/>
        <w:gridCol w:w="2824"/>
      </w:tblGrid>
      <w:tr w:rsidR="000D346B" w:rsidRPr="007236C0" w:rsidTr="000D346B">
        <w:tc>
          <w:tcPr>
            <w:tcW w:w="738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2070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501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35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824" w:type="dxa"/>
          </w:tcPr>
          <w:p w:rsidR="000D346B" w:rsidRPr="007236C0" w:rsidRDefault="000D346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0D346B" w:rsidRPr="007236C0" w:rsidTr="000D346B">
        <w:tc>
          <w:tcPr>
            <w:tcW w:w="738" w:type="dxa"/>
          </w:tcPr>
          <w:p w:rsidR="000D346B" w:rsidRPr="007355DF" w:rsidRDefault="000D346B" w:rsidP="000D346B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D346B" w:rsidRPr="00122BFA" w:rsidRDefault="0036061E" w:rsidP="00E25EFB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MaNganhKhoa</w:t>
            </w:r>
          </w:p>
        </w:tc>
        <w:tc>
          <w:tcPr>
            <w:tcW w:w="1501" w:type="dxa"/>
          </w:tcPr>
          <w:p w:rsidR="000D346B" w:rsidRPr="00D326A6" w:rsidRDefault="000D346B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0D346B" w:rsidRPr="00D326A6" w:rsidRDefault="000D346B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0D346B" w:rsidRPr="007355DF" w:rsidRDefault="000D346B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0D346B" w:rsidRPr="007236C0" w:rsidTr="000D346B">
        <w:tc>
          <w:tcPr>
            <w:tcW w:w="738" w:type="dxa"/>
          </w:tcPr>
          <w:p w:rsidR="000D346B" w:rsidRPr="007355DF" w:rsidRDefault="000D346B" w:rsidP="000D346B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D346B" w:rsidRPr="00D326A6" w:rsidRDefault="0036061E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TenNganhKhoa</w:t>
            </w:r>
          </w:p>
        </w:tc>
        <w:tc>
          <w:tcPr>
            <w:tcW w:w="1501" w:type="dxa"/>
          </w:tcPr>
          <w:p w:rsidR="000D346B" w:rsidRPr="003625BB" w:rsidRDefault="000D346B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0D346B" w:rsidRPr="003625BB" w:rsidRDefault="005B3194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</w:t>
            </w:r>
            <w:r w:rsidR="000D346B">
              <w:rPr>
                <w:rFonts w:ascii="Arial" w:hAnsi="Arial" w:cs="Arial"/>
                <w:lang w:val="en-US"/>
              </w:rPr>
              <w:t xml:space="preserve"> ký tự</w:t>
            </w:r>
          </w:p>
        </w:tc>
        <w:tc>
          <w:tcPr>
            <w:tcW w:w="2824" w:type="dxa"/>
          </w:tcPr>
          <w:p w:rsidR="000D346B" w:rsidRPr="00B43DC6" w:rsidRDefault="000D346B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0D346B" w:rsidRDefault="000D346B" w:rsidP="000D346B">
      <w:pPr>
        <w:rPr>
          <w:lang w:val="en-US"/>
        </w:rPr>
      </w:pPr>
    </w:p>
    <w:p w:rsidR="00B42DBB" w:rsidRPr="003760A3" w:rsidRDefault="00B42DBB" w:rsidP="00B42DBB">
      <w:pPr>
        <w:pStyle w:val="Heading2"/>
        <w:ind w:left="360"/>
        <w:rPr>
          <w:lang w:val="en-US"/>
        </w:rPr>
      </w:pPr>
      <w:r>
        <w:rPr>
          <w:lang w:val="en-US"/>
        </w:rPr>
        <w:t>Bảng “Phiếu mượn sách”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8"/>
        <w:gridCol w:w="2070"/>
        <w:gridCol w:w="1501"/>
        <w:gridCol w:w="1735"/>
        <w:gridCol w:w="2824"/>
      </w:tblGrid>
      <w:tr w:rsidR="00B547B6" w:rsidRPr="007236C0" w:rsidTr="00B547B6">
        <w:tc>
          <w:tcPr>
            <w:tcW w:w="738" w:type="dxa"/>
          </w:tcPr>
          <w:p w:rsidR="00B42DBB" w:rsidRPr="007236C0" w:rsidRDefault="00B42DB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2070" w:type="dxa"/>
          </w:tcPr>
          <w:p w:rsidR="00B42DBB" w:rsidRPr="007236C0" w:rsidRDefault="00B42DB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501" w:type="dxa"/>
          </w:tcPr>
          <w:p w:rsidR="00B42DBB" w:rsidRPr="007236C0" w:rsidRDefault="00B42DB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35" w:type="dxa"/>
          </w:tcPr>
          <w:p w:rsidR="00B42DBB" w:rsidRPr="007236C0" w:rsidRDefault="00B42DB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824" w:type="dxa"/>
          </w:tcPr>
          <w:p w:rsidR="00B42DBB" w:rsidRPr="007236C0" w:rsidRDefault="00B42DBB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B547B6" w:rsidRPr="007236C0" w:rsidTr="00B547B6">
        <w:tc>
          <w:tcPr>
            <w:tcW w:w="738" w:type="dxa"/>
          </w:tcPr>
          <w:p w:rsidR="00B42DBB" w:rsidRPr="007355DF" w:rsidRDefault="00B42DBB" w:rsidP="00B547B6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B42DBB" w:rsidRPr="00122BFA" w:rsidRDefault="008B3AB7" w:rsidP="00E25EFB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MaPhieuMuon</w:t>
            </w:r>
          </w:p>
        </w:tc>
        <w:tc>
          <w:tcPr>
            <w:tcW w:w="1501" w:type="dxa"/>
          </w:tcPr>
          <w:p w:rsidR="00B42DBB" w:rsidRPr="00D326A6" w:rsidRDefault="00B42DBB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B42DBB" w:rsidRPr="00D326A6" w:rsidRDefault="00B42DBB" w:rsidP="00E25EFB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B42DBB" w:rsidRPr="007355DF" w:rsidRDefault="00B42DBB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B547B6" w:rsidRPr="007236C0" w:rsidTr="00B547B6">
        <w:tc>
          <w:tcPr>
            <w:tcW w:w="738" w:type="dxa"/>
          </w:tcPr>
          <w:p w:rsidR="00B42DBB" w:rsidRPr="007355DF" w:rsidRDefault="00B42DBB" w:rsidP="00B42DB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B42DBB" w:rsidRPr="00D326A6" w:rsidRDefault="008B3AB7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NguoiLapPhieu</w:t>
            </w:r>
          </w:p>
        </w:tc>
        <w:tc>
          <w:tcPr>
            <w:tcW w:w="1501" w:type="dxa"/>
          </w:tcPr>
          <w:p w:rsidR="00B42DBB" w:rsidRPr="003625BB" w:rsidRDefault="00B42DBB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B42DBB" w:rsidRPr="003625BB" w:rsidRDefault="008B3AB7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B42DBB" w:rsidRPr="00B43DC6" w:rsidRDefault="008B3AB7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Mã nhân viên lập phiếu mượn sách</w:t>
            </w:r>
          </w:p>
        </w:tc>
      </w:tr>
      <w:tr w:rsidR="008B3AB7" w:rsidRPr="007236C0" w:rsidTr="00B547B6">
        <w:tc>
          <w:tcPr>
            <w:tcW w:w="738" w:type="dxa"/>
          </w:tcPr>
          <w:p w:rsidR="008B3AB7" w:rsidRPr="007355DF" w:rsidRDefault="008B3AB7" w:rsidP="00B42DB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8B3AB7" w:rsidRDefault="008B3AB7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MaSoSinhVien</w:t>
            </w:r>
          </w:p>
        </w:tc>
        <w:tc>
          <w:tcPr>
            <w:tcW w:w="1501" w:type="dxa"/>
          </w:tcPr>
          <w:p w:rsidR="008B3AB7" w:rsidRDefault="008B3AB7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8B3AB7" w:rsidRDefault="008B3AB7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8B3AB7" w:rsidRDefault="008B3AB7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Mã độc giả mượn sách</w:t>
            </w:r>
          </w:p>
        </w:tc>
      </w:tr>
      <w:tr w:rsidR="000841B9" w:rsidRPr="007236C0" w:rsidTr="00B547B6">
        <w:tc>
          <w:tcPr>
            <w:tcW w:w="738" w:type="dxa"/>
          </w:tcPr>
          <w:p w:rsidR="000841B9" w:rsidRPr="007355DF" w:rsidRDefault="000841B9" w:rsidP="00B42DB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841B9" w:rsidRDefault="000841B9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NgayMuon</w:t>
            </w:r>
          </w:p>
        </w:tc>
        <w:tc>
          <w:tcPr>
            <w:tcW w:w="1501" w:type="dxa"/>
          </w:tcPr>
          <w:p w:rsidR="000841B9" w:rsidRDefault="000841B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1735" w:type="dxa"/>
          </w:tcPr>
          <w:p w:rsidR="000841B9" w:rsidRDefault="000841B9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DD/MM/YYYY</w:t>
            </w:r>
          </w:p>
        </w:tc>
        <w:tc>
          <w:tcPr>
            <w:tcW w:w="2824" w:type="dxa"/>
          </w:tcPr>
          <w:p w:rsidR="000841B9" w:rsidRDefault="000841B9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0841B9" w:rsidRPr="007236C0" w:rsidTr="00B547B6">
        <w:tc>
          <w:tcPr>
            <w:tcW w:w="738" w:type="dxa"/>
          </w:tcPr>
          <w:p w:rsidR="000841B9" w:rsidRPr="007355DF" w:rsidRDefault="000841B9" w:rsidP="00B42DB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841B9" w:rsidRDefault="000841B9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NgayTra</w:t>
            </w:r>
          </w:p>
        </w:tc>
        <w:tc>
          <w:tcPr>
            <w:tcW w:w="1501" w:type="dxa"/>
          </w:tcPr>
          <w:p w:rsidR="000841B9" w:rsidRDefault="000841B9" w:rsidP="00E25EFB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1735" w:type="dxa"/>
          </w:tcPr>
          <w:p w:rsidR="000841B9" w:rsidRDefault="000841B9" w:rsidP="00E25EFB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DD/MM/YYYY</w:t>
            </w:r>
          </w:p>
        </w:tc>
        <w:tc>
          <w:tcPr>
            <w:tcW w:w="2824" w:type="dxa"/>
          </w:tcPr>
          <w:p w:rsidR="000841B9" w:rsidRDefault="000841B9" w:rsidP="00E25EFB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B42DBB" w:rsidRDefault="00B42DBB" w:rsidP="00B42DBB">
      <w:pPr>
        <w:rPr>
          <w:lang w:val="en-US"/>
        </w:rPr>
      </w:pPr>
    </w:p>
    <w:p w:rsidR="00B42DBB" w:rsidRDefault="00B42DBB" w:rsidP="00983473">
      <w:pPr>
        <w:pStyle w:val="Heading2"/>
        <w:ind w:left="360"/>
        <w:rPr>
          <w:lang w:val="en-US"/>
        </w:rPr>
      </w:pPr>
      <w:r>
        <w:rPr>
          <w:lang w:val="en-US"/>
        </w:rPr>
        <w:t>Bảng “Chi tiết phiếu mượn”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38"/>
        <w:gridCol w:w="2070"/>
        <w:gridCol w:w="1501"/>
        <w:gridCol w:w="1735"/>
        <w:gridCol w:w="2824"/>
      </w:tblGrid>
      <w:tr w:rsidR="00B547B6" w:rsidRPr="007236C0" w:rsidTr="00B547B6">
        <w:tc>
          <w:tcPr>
            <w:tcW w:w="738" w:type="dxa"/>
          </w:tcPr>
          <w:p w:rsidR="00B547B6" w:rsidRPr="007236C0" w:rsidRDefault="00B547B6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STT</w:t>
            </w:r>
          </w:p>
        </w:tc>
        <w:tc>
          <w:tcPr>
            <w:tcW w:w="2070" w:type="dxa"/>
          </w:tcPr>
          <w:p w:rsidR="00B547B6" w:rsidRPr="007236C0" w:rsidRDefault="00B547B6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Tên thuộc tính</w:t>
            </w:r>
          </w:p>
        </w:tc>
        <w:tc>
          <w:tcPr>
            <w:tcW w:w="1501" w:type="dxa"/>
          </w:tcPr>
          <w:p w:rsidR="00B547B6" w:rsidRPr="007236C0" w:rsidRDefault="00B547B6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Kiểu</w:t>
            </w:r>
          </w:p>
        </w:tc>
        <w:tc>
          <w:tcPr>
            <w:tcW w:w="1735" w:type="dxa"/>
          </w:tcPr>
          <w:p w:rsidR="00B547B6" w:rsidRPr="007236C0" w:rsidRDefault="00B547B6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Ràng buộc</w:t>
            </w:r>
          </w:p>
        </w:tc>
        <w:tc>
          <w:tcPr>
            <w:tcW w:w="2824" w:type="dxa"/>
          </w:tcPr>
          <w:p w:rsidR="00B547B6" w:rsidRPr="007236C0" w:rsidRDefault="00B547B6" w:rsidP="00E25EFB">
            <w:pPr>
              <w:rPr>
                <w:rFonts w:ascii="Arial" w:hAnsi="Arial" w:cs="Arial"/>
              </w:rPr>
            </w:pPr>
            <w:r w:rsidRPr="007236C0">
              <w:rPr>
                <w:rFonts w:ascii="Arial" w:hAnsi="Arial" w:cs="Arial"/>
              </w:rPr>
              <w:t>Ý nghĩa/ghi chú</w:t>
            </w:r>
          </w:p>
        </w:tc>
      </w:tr>
      <w:tr w:rsidR="000841B9" w:rsidRPr="007236C0" w:rsidTr="00B547B6">
        <w:tc>
          <w:tcPr>
            <w:tcW w:w="738" w:type="dxa"/>
          </w:tcPr>
          <w:p w:rsidR="000841B9" w:rsidRPr="007355DF" w:rsidRDefault="000841B9" w:rsidP="000841B9">
            <w:pPr>
              <w:pStyle w:val="BodyText"/>
              <w:numPr>
                <w:ilvl w:val="0"/>
                <w:numId w:val="45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841B9" w:rsidRPr="00122BFA" w:rsidRDefault="000841B9" w:rsidP="000841B9">
            <w:pPr>
              <w:pStyle w:val="BodyText"/>
              <w:spacing w:after="0" w:line="240" w:lineRule="auto"/>
              <w:ind w:left="0" w:right="6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MaPhieuMuon</w:t>
            </w:r>
          </w:p>
        </w:tc>
        <w:tc>
          <w:tcPr>
            <w:tcW w:w="1501" w:type="dxa"/>
          </w:tcPr>
          <w:p w:rsidR="000841B9" w:rsidRPr="00D326A6" w:rsidRDefault="000841B9" w:rsidP="000841B9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0841B9" w:rsidRPr="00D326A6" w:rsidRDefault="000841B9" w:rsidP="000841B9">
            <w:pPr>
              <w:pStyle w:val="BodyText"/>
              <w:spacing w:after="0" w:line="240" w:lineRule="auto"/>
              <w:ind w:left="-2" w:right="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0841B9" w:rsidRPr="007355DF" w:rsidRDefault="000841B9" w:rsidP="000841B9">
            <w:pPr>
              <w:pStyle w:val="BodyText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0841B9" w:rsidRPr="007236C0" w:rsidTr="00B547B6">
        <w:tc>
          <w:tcPr>
            <w:tcW w:w="738" w:type="dxa"/>
          </w:tcPr>
          <w:p w:rsidR="000841B9" w:rsidRPr="007355DF" w:rsidRDefault="000841B9" w:rsidP="000841B9">
            <w:pPr>
              <w:pStyle w:val="BodyText"/>
              <w:numPr>
                <w:ilvl w:val="0"/>
                <w:numId w:val="45"/>
              </w:numPr>
              <w:spacing w:after="0" w:line="240" w:lineRule="auto"/>
              <w:ind w:left="180" w:firstLine="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0841B9" w:rsidRPr="00D326A6" w:rsidRDefault="000841B9" w:rsidP="000841B9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MaSoSach</w:t>
            </w:r>
          </w:p>
        </w:tc>
        <w:tc>
          <w:tcPr>
            <w:tcW w:w="1501" w:type="dxa"/>
          </w:tcPr>
          <w:p w:rsidR="000841B9" w:rsidRPr="003625BB" w:rsidRDefault="000841B9" w:rsidP="000841B9">
            <w:pPr>
              <w:pStyle w:val="BodyText"/>
              <w:tabs>
                <w:tab w:val="left" w:pos="1431"/>
              </w:tabs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735" w:type="dxa"/>
          </w:tcPr>
          <w:p w:rsidR="000841B9" w:rsidRPr="003625BB" w:rsidRDefault="000841B9" w:rsidP="000841B9">
            <w:pPr>
              <w:pStyle w:val="BodyText"/>
              <w:spacing w:after="0" w:line="240" w:lineRule="auto"/>
              <w:ind w:left="-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ký tự</w:t>
            </w:r>
          </w:p>
        </w:tc>
        <w:tc>
          <w:tcPr>
            <w:tcW w:w="2824" w:type="dxa"/>
          </w:tcPr>
          <w:p w:rsidR="000841B9" w:rsidRPr="00B43DC6" w:rsidRDefault="000841B9" w:rsidP="000841B9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B547B6" w:rsidRPr="00B547B6" w:rsidRDefault="00B547B6" w:rsidP="00B547B6">
      <w:pPr>
        <w:rPr>
          <w:lang w:val="en-US"/>
        </w:rPr>
      </w:pPr>
    </w:p>
    <w:sectPr w:rsidR="00B547B6" w:rsidRPr="00B547B6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0BD" w:rsidRDefault="00DD60BD">
      <w:r>
        <w:separator/>
      </w:r>
    </w:p>
  </w:endnote>
  <w:endnote w:type="continuationSeparator" w:id="0">
    <w:p w:rsidR="00DD60BD" w:rsidRDefault="00DD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6C" w:rsidRDefault="0011026C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02170BB0" wp14:editId="4927FF9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5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A2AF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0BD" w:rsidRDefault="00DD60BD">
      <w:r>
        <w:separator/>
      </w:r>
    </w:p>
  </w:footnote>
  <w:footnote w:type="continuationSeparator" w:id="0">
    <w:p w:rsidR="00DD60BD" w:rsidRDefault="00DD6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6C" w:rsidRDefault="0011026C" w:rsidP="003164F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DE47AC5" wp14:editId="11469D1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501C3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5D05B780" wp14:editId="3F5D872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026C" w:rsidRDefault="0011026C" w:rsidP="003164F6">
    <w:pPr>
      <w:pStyle w:val="Title"/>
      <w:rPr>
        <w:lang w:val="en-US"/>
      </w:rPr>
    </w:pPr>
  </w:p>
  <w:p w:rsidR="0011026C" w:rsidRPr="003B1A2B" w:rsidRDefault="0011026C" w:rsidP="003164F6">
    <w:pPr>
      <w:rPr>
        <w:lang w:val="en-US"/>
      </w:rPr>
    </w:pPr>
  </w:p>
  <w:p w:rsidR="0011026C" w:rsidRPr="00F53DBB" w:rsidRDefault="0011026C" w:rsidP="003164F6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11026C" w:rsidRPr="0040293A" w:rsidRDefault="0011026C" w:rsidP="003164F6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194A51">
          <w:pPr>
            <w:pStyle w:val="Header"/>
            <w:rPr>
              <w:color w:val="0000FF"/>
              <w:lang w:val="en-US"/>
            </w:rPr>
          </w:pPr>
          <w:r w:rsidRPr="007236C0">
            <w:rPr>
              <w:rFonts w:cs="Arial"/>
              <w:lang w:val="en-US"/>
            </w:rPr>
            <w:t xml:space="preserve">Quản lý thư viện  </w:t>
          </w:r>
        </w:p>
      </w:tc>
      <w:tc>
        <w:tcPr>
          <w:tcW w:w="2845" w:type="dxa"/>
          <w:shd w:val="clear" w:color="auto" w:fill="auto"/>
        </w:tcPr>
        <w:p w:rsidR="00E95D0C" w:rsidRPr="00427174" w:rsidRDefault="00E95D0C" w:rsidP="00194A51">
          <w:pPr>
            <w:pStyle w:val="Header"/>
            <w:rPr>
              <w:lang w:val="en-US"/>
            </w:rPr>
          </w:pPr>
          <w:r w:rsidRPr="00427174">
            <w:rPr>
              <w:lang w:val="en-US"/>
            </w:rPr>
            <w:t xml:space="preserve">Phiên bản: </w:t>
          </w:r>
          <w:r w:rsidR="00194A51" w:rsidRPr="00427174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427174" w:rsidRDefault="00E95D0C" w:rsidP="00194A51">
          <w:pPr>
            <w:pStyle w:val="Header"/>
            <w:rPr>
              <w:lang w:val="en-US"/>
            </w:rPr>
          </w:pPr>
          <w:r w:rsidRPr="00427174">
            <w:rPr>
              <w:lang w:val="en-US"/>
            </w:rPr>
            <w:t xml:space="preserve">Ngày: </w:t>
          </w:r>
          <w:r w:rsidR="00194A51" w:rsidRPr="00427174">
            <w:rPr>
              <w:lang w:val="en-US"/>
            </w:rPr>
            <w:t>28/04/2018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BA00C02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2890DD2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7B1D42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9A377A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783BD7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9BC57BD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B755C1F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5DD571B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42536AF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A3C5CE1"/>
    <w:multiLevelType w:val="hybridMultilevel"/>
    <w:tmpl w:val="245887AA"/>
    <w:lvl w:ilvl="0" w:tplc="E0D4CAEE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9"/>
  </w:num>
  <w:num w:numId="5">
    <w:abstractNumId w:val="24"/>
  </w:num>
  <w:num w:numId="6">
    <w:abstractNumId w:val="11"/>
  </w:num>
  <w:num w:numId="7">
    <w:abstractNumId w:val="27"/>
  </w:num>
  <w:num w:numId="8">
    <w:abstractNumId w:val="34"/>
  </w:num>
  <w:num w:numId="9">
    <w:abstractNumId w:val="14"/>
  </w:num>
  <w:num w:numId="10">
    <w:abstractNumId w:val="9"/>
  </w:num>
  <w:num w:numId="11">
    <w:abstractNumId w:val="39"/>
  </w:num>
  <w:num w:numId="12">
    <w:abstractNumId w:val="35"/>
  </w:num>
  <w:num w:numId="13">
    <w:abstractNumId w:val="33"/>
  </w:num>
  <w:num w:numId="14">
    <w:abstractNumId w:val="2"/>
  </w:num>
  <w:num w:numId="15">
    <w:abstractNumId w:val="7"/>
  </w:num>
  <w:num w:numId="16">
    <w:abstractNumId w:val="31"/>
  </w:num>
  <w:num w:numId="17">
    <w:abstractNumId w:val="37"/>
  </w:num>
  <w:num w:numId="18">
    <w:abstractNumId w:val="13"/>
  </w:num>
  <w:num w:numId="19">
    <w:abstractNumId w:val="29"/>
  </w:num>
  <w:num w:numId="20">
    <w:abstractNumId w:val="36"/>
  </w:num>
  <w:num w:numId="21">
    <w:abstractNumId w:val="38"/>
  </w:num>
  <w:num w:numId="22">
    <w:abstractNumId w:val="10"/>
  </w:num>
  <w:num w:numId="23">
    <w:abstractNumId w:val="18"/>
  </w:num>
  <w:num w:numId="24">
    <w:abstractNumId w:val="8"/>
  </w:num>
  <w:num w:numId="25">
    <w:abstractNumId w:val="5"/>
  </w:num>
  <w:num w:numId="26">
    <w:abstractNumId w:val="17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26"/>
  </w:num>
  <w:num w:numId="37">
    <w:abstractNumId w:val="6"/>
  </w:num>
  <w:num w:numId="38">
    <w:abstractNumId w:val="15"/>
  </w:num>
  <w:num w:numId="39">
    <w:abstractNumId w:val="32"/>
  </w:num>
  <w:num w:numId="40">
    <w:abstractNumId w:val="30"/>
  </w:num>
  <w:num w:numId="41">
    <w:abstractNumId w:val="4"/>
  </w:num>
  <w:num w:numId="42">
    <w:abstractNumId w:val="21"/>
  </w:num>
  <w:num w:numId="43">
    <w:abstractNumId w:val="25"/>
  </w:num>
  <w:num w:numId="44">
    <w:abstractNumId w:val="3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3027F"/>
    <w:rsid w:val="000348E3"/>
    <w:rsid w:val="00036E6D"/>
    <w:rsid w:val="0004141B"/>
    <w:rsid w:val="00043AD8"/>
    <w:rsid w:val="000519D9"/>
    <w:rsid w:val="00071084"/>
    <w:rsid w:val="000841B9"/>
    <w:rsid w:val="00095DE1"/>
    <w:rsid w:val="000C0CA8"/>
    <w:rsid w:val="000D27A4"/>
    <w:rsid w:val="000D346B"/>
    <w:rsid w:val="000E1136"/>
    <w:rsid w:val="00102D14"/>
    <w:rsid w:val="0011026C"/>
    <w:rsid w:val="001212B0"/>
    <w:rsid w:val="00122BFA"/>
    <w:rsid w:val="00163CDD"/>
    <w:rsid w:val="00194A51"/>
    <w:rsid w:val="001B3C38"/>
    <w:rsid w:val="00213ECB"/>
    <w:rsid w:val="002160F2"/>
    <w:rsid w:val="00221A67"/>
    <w:rsid w:val="00232A52"/>
    <w:rsid w:val="002B41C1"/>
    <w:rsid w:val="00301562"/>
    <w:rsid w:val="0031511D"/>
    <w:rsid w:val="003548A8"/>
    <w:rsid w:val="0036061E"/>
    <w:rsid w:val="003625BB"/>
    <w:rsid w:val="003701D7"/>
    <w:rsid w:val="003747E6"/>
    <w:rsid w:val="003760A3"/>
    <w:rsid w:val="003A2AF6"/>
    <w:rsid w:val="003C2F0F"/>
    <w:rsid w:val="003D7A6D"/>
    <w:rsid w:val="003F7602"/>
    <w:rsid w:val="004176B5"/>
    <w:rsid w:val="00427174"/>
    <w:rsid w:val="00432F16"/>
    <w:rsid w:val="00435847"/>
    <w:rsid w:val="00446128"/>
    <w:rsid w:val="004530BC"/>
    <w:rsid w:val="00456E61"/>
    <w:rsid w:val="00483271"/>
    <w:rsid w:val="004B7CC9"/>
    <w:rsid w:val="004E4257"/>
    <w:rsid w:val="0051349D"/>
    <w:rsid w:val="00521314"/>
    <w:rsid w:val="00551C7F"/>
    <w:rsid w:val="00552A71"/>
    <w:rsid w:val="005802A5"/>
    <w:rsid w:val="00581D7E"/>
    <w:rsid w:val="005B3194"/>
    <w:rsid w:val="0060493B"/>
    <w:rsid w:val="006257BE"/>
    <w:rsid w:val="00625FD0"/>
    <w:rsid w:val="00654CE0"/>
    <w:rsid w:val="0066472A"/>
    <w:rsid w:val="006855DC"/>
    <w:rsid w:val="006C3FC4"/>
    <w:rsid w:val="006D084D"/>
    <w:rsid w:val="006E420F"/>
    <w:rsid w:val="006E56E2"/>
    <w:rsid w:val="007236C0"/>
    <w:rsid w:val="007338F6"/>
    <w:rsid w:val="007355DF"/>
    <w:rsid w:val="007A1DE8"/>
    <w:rsid w:val="007C3143"/>
    <w:rsid w:val="007F21C9"/>
    <w:rsid w:val="008243D9"/>
    <w:rsid w:val="00872F6D"/>
    <w:rsid w:val="00882B16"/>
    <w:rsid w:val="00886ED1"/>
    <w:rsid w:val="008A2C75"/>
    <w:rsid w:val="008B3AB7"/>
    <w:rsid w:val="008D3541"/>
    <w:rsid w:val="00983473"/>
    <w:rsid w:val="00984338"/>
    <w:rsid w:val="0099744F"/>
    <w:rsid w:val="009B1CED"/>
    <w:rsid w:val="009B2AFC"/>
    <w:rsid w:val="009F47F5"/>
    <w:rsid w:val="00A077C4"/>
    <w:rsid w:val="00A222B1"/>
    <w:rsid w:val="00A23833"/>
    <w:rsid w:val="00A544E7"/>
    <w:rsid w:val="00A638EF"/>
    <w:rsid w:val="00A97AEF"/>
    <w:rsid w:val="00AC3543"/>
    <w:rsid w:val="00B20699"/>
    <w:rsid w:val="00B20805"/>
    <w:rsid w:val="00B42DBB"/>
    <w:rsid w:val="00B43DC6"/>
    <w:rsid w:val="00B547B6"/>
    <w:rsid w:val="00B871C5"/>
    <w:rsid w:val="00BB5444"/>
    <w:rsid w:val="00BF61FB"/>
    <w:rsid w:val="00C14AB8"/>
    <w:rsid w:val="00C17FF5"/>
    <w:rsid w:val="00C25BB4"/>
    <w:rsid w:val="00C62BA0"/>
    <w:rsid w:val="00C74D6D"/>
    <w:rsid w:val="00C87457"/>
    <w:rsid w:val="00CA52C8"/>
    <w:rsid w:val="00D04A68"/>
    <w:rsid w:val="00D12821"/>
    <w:rsid w:val="00D16894"/>
    <w:rsid w:val="00D234F3"/>
    <w:rsid w:val="00D326A6"/>
    <w:rsid w:val="00D328EA"/>
    <w:rsid w:val="00DA2A6D"/>
    <w:rsid w:val="00DB4D8C"/>
    <w:rsid w:val="00DC363E"/>
    <w:rsid w:val="00DD57E3"/>
    <w:rsid w:val="00DD60BD"/>
    <w:rsid w:val="00E07761"/>
    <w:rsid w:val="00E213F0"/>
    <w:rsid w:val="00E56CB3"/>
    <w:rsid w:val="00E95D0C"/>
    <w:rsid w:val="00F05187"/>
    <w:rsid w:val="00F7443A"/>
    <w:rsid w:val="00F87B23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C07856-3454-4A01-A158-74CFB970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0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78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2589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Lộc Phạm</cp:lastModifiedBy>
  <cp:revision>77</cp:revision>
  <cp:lastPrinted>2013-12-07T15:58:00Z</cp:lastPrinted>
  <dcterms:created xsi:type="dcterms:W3CDTF">2013-10-13T11:14:00Z</dcterms:created>
  <dcterms:modified xsi:type="dcterms:W3CDTF">2019-01-08T17:08:00Z</dcterms:modified>
</cp:coreProperties>
</file>